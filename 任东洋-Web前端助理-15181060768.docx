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76595200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339090</wp:posOffset>
                </wp:positionV>
                <wp:extent cx="4867275" cy="515874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515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24292E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24292E"/>
                                <w:spacing w:val="0"/>
                                <w:sz w:val="16"/>
                                <w:szCs w:val="16"/>
                                <w:u w:val="none"/>
                                <w:lang w:val="en-US" w:eastAsia="zh-CN"/>
                              </w:rPr>
                              <w:t>豆瓣一刻APP单页面应用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简介：豆瓣一刻</w:t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搭建了项目构架，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前端框架使用了AngularJs将项目的数据与试图分离,并通过AJAX实时获取服务器后台接口数据.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Ansi="微软雅黑" w:eastAsia="微软雅黑" w:cs="微软雅黑" w:asciiTheme="majorAscii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技术：AngularJs</w:t>
                            </w:r>
                            <w:r>
                              <w:rPr>
                                <w:rFonts w:hAnsi="微软雅黑" w:eastAsia="微软雅黑" w:cs="微软雅黑" w:asciiTheme="majorAscii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instrText xml:space="preserve"> HYPERLINK "https://bigren.github.io/DouBan--Yike/" </w:instrTex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https://bigren.github.io/DouBan--Yike/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24292E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instrText xml:space="preserve"> HYPERLINK "http://reverie.club/Responsive-website/src/index.html"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响应式网站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(微金所首页)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</w:rPr>
                              <w:t>速写企业类/金融类网站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技术：轮播图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</w:rPr>
                              <w:t>响应式布局/Bootstrap框架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u w:val="none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instrText xml:space="preserve"> HYPERLINK "https://bigren.github.io/Weijinsuo/" </w:instrTex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https://bigren.github.io/Weijinsuo/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24292E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手机移动首页:(京东官网首页)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简介：使用原生JS与H5+CSS实现京东移动端首页,并实现手指触摸滑动轮播图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技术：手指触摸滑动轮播图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lang w:val="en-US" w:eastAsia="zh-CN"/>
                              </w:rPr>
                              <w:t>/倒计时/手机端自适应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u w:val="none"/>
                                <w:shd w:val="clear" w:fill="FFFFFF"/>
                              </w:rPr>
                              <w:t>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u w:val="none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instrText xml:space="preserve"> HYPERLINK "https://bigren.github.io/Jd-App/" </w:instrTex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https://bigren.github.io/Jd-App/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24292E"/>
                                <w:spacing w:val="0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instrText xml:space="preserve"> HYPERLINK "https://x751685875.github.io/meizu/index.html"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电商网站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(京东官网,梅兰商贸官网)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简介：包含了首页和详情页（PC+移动端) 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技术：HTML+CSS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u w:val="none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instrText xml:space="preserve"> HYPERLINK "https://bigren.github.io/jd/" </w:instrTex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https://bigren.github.io/jd/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firstLine="480" w:firstLineChars="30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instrText xml:space="preserve"> HYPERLINK "https://bigren.github.io/Meilan/" </w:instrTex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https://bigren.github.io/Meilan/</w:t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none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26.7pt;height:406.2pt;width:383.25pt;z-index:-1529015296;mso-width-relative:page;mso-height-relative:page;" filled="f" stroked="f" coordsize="21600,21600" o:gfxdata="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VF1N1wAAAAkBAAAPAAAAAAAAAAEAIAAAACIAAABkcnMvZG93bnJldi54bWxQSwEC&#10;FAAUAAAACACHTuJAenaeDbwBAABB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24292E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24292E"/>
                          <w:spacing w:val="0"/>
                          <w:sz w:val="16"/>
                          <w:szCs w:val="16"/>
                          <w:u w:val="none"/>
                          <w:lang w:val="en-US" w:eastAsia="zh-CN"/>
                        </w:rPr>
                        <w:t>豆瓣一刻APP单页面应用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简介：豆瓣一刻</w:t>
                      </w:r>
                      <w:r>
                        <w:rPr>
                          <w:rFonts w:hint="eastAsia" w:hAnsi="微软雅黑" w:eastAsia="微软雅黑" w:cs="微软雅黑" w:asciiTheme="majorAscii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hAnsi="微软雅黑" w:eastAsia="微软雅黑" w:cs="微软雅黑" w:asciiTheme="majorAscii"/>
                          <w:b w:val="0"/>
                          <w:i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搭建了项目构架，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前端框架使用了AngularJs将项目的数据与试图分离,并通过AJAX实时获取服务器后台接口数据.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Ansi="微软雅黑" w:eastAsia="微软雅黑" w:cs="微软雅黑" w:asciiTheme="majorAscii"/>
                          <w:b w:val="0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技术：AngularJs</w:t>
                      </w:r>
                      <w:r>
                        <w:rPr>
                          <w:rFonts w:hAnsi="微软雅黑" w:eastAsia="微软雅黑" w:cs="微软雅黑" w:asciiTheme="majorAscii"/>
                          <w:b w:val="0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+</w:t>
                      </w:r>
                      <w:r>
                        <w:rPr>
                          <w:rFonts w:hint="eastAsia" w:hAnsi="微软雅黑" w:eastAsia="微软雅黑" w:cs="微软雅黑" w:asciiTheme="majorAscii"/>
                          <w:b w:val="0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PHP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instrText xml:space="preserve"> HYPERLINK "https://bigren.github.io/DouBan--Yike/" </w:instrTex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https://bigren.github.io/DouBan--Yike/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24292E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instrText xml:space="preserve"> HYPERLINK "http://reverie.club/Responsive-website/src/index.html"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t>响应式网站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t>(微金所首页)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</w:rPr>
                        <w:t>速写企业类/金融类网站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技术：轮播图</w:t>
                      </w:r>
                      <w:r>
                        <w:rPr>
                          <w:rFonts w:hint="eastAsia" w:ascii="Consolas" w:hAnsi="Consolas" w:cs="Consolas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</w:rPr>
                        <w:t>响应式布局/Bootstrap框架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6"/>
                          <w:szCs w:val="16"/>
                          <w:u w:val="none"/>
                          <w:lang w:val="en-US" w:eastAsia="zh-CN"/>
                        </w:rPr>
                        <w:t>：</w: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instrText xml:space="preserve"> HYPERLINK "https://bigren.github.io/Weijinsuo/" </w:instrTex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https://bigren.github.io/Weijinsuo/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24292E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t>手机移动首页:(京东官网首页)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简介：使用原生JS与H5+CSS实现京东移动端首页,并实现手指触摸滑动轮播图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技术：手指触摸滑动轮播图</w:t>
                      </w:r>
                      <w:r>
                        <w:rPr>
                          <w:rFonts w:hint="eastAsia" w:ascii="Consolas" w:hAnsi="Consolas" w:cs="Consolas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lang w:val="en-US" w:eastAsia="zh-CN"/>
                        </w:rPr>
                        <w:t>/倒计时/手机端自适应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u w:val="none"/>
                          <w:shd w:val="clear" w:fill="FFFFFF"/>
                        </w:rPr>
                        <w:t>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6"/>
                          <w:szCs w:val="16"/>
                          <w:u w:val="none"/>
                          <w:lang w:val="en-US" w:eastAsia="zh-CN"/>
                        </w:rPr>
                        <w:t>：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instrText xml:space="preserve"> HYPERLINK "https://bigren.github.io/Jd-App/" </w:instrTex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https://bigren.github.io/Jd-App/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24292E"/>
                          <w:spacing w:val="0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instrText xml:space="preserve"> HYPERLINK "https://x751685875.github.io/meizu/index.html"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t>电商网站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  <w:lang w:val="en-US" w:eastAsia="zh-CN"/>
                        </w:rPr>
                        <w:t>(京东官网,梅兰商贸官网)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简介：包含了首页和详情页（PC+移动端) 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技术：HTML+CSS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6"/>
                          <w:szCs w:val="16"/>
                          <w:u w:val="none"/>
                          <w:lang w:val="en-US" w:eastAsia="zh-CN"/>
                        </w:rPr>
                        <w:t>：</w: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instrText xml:space="preserve"> HYPERLINK "https://bigren.github.io/jd/" </w:instrTex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https://bigren.github.io/jd/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firstLine="480" w:firstLineChars="30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instrText xml:space="preserve"> HYPERLINK "https://bigren.github.io/Meilan/" </w:instrTex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https://bigren.github.io/Meilan/</w:t>
                      </w:r>
                      <w:r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6"/>
                          <w:szCs w:val="16"/>
                          <w:u w:val="none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6940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7172325</wp:posOffset>
                </wp:positionV>
                <wp:extent cx="222885" cy="1202690"/>
                <wp:effectExtent l="0" t="0" r="5715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7650" y="8086725"/>
                          <a:ext cx="222885" cy="1202690"/>
                          <a:chOff x="4282" y="13048"/>
                          <a:chExt cx="351" cy="1894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 rot="0">
                            <a:off x="4338" y="13048"/>
                            <a:ext cx="282" cy="282"/>
                            <a:chOff x="911" y="15243"/>
                            <a:chExt cx="282" cy="282"/>
                          </a:xfrm>
                        </wpg:grpSpPr>
                        <wps:wsp>
                          <wps:cNvPr id="127" name="椭圆 5"/>
                          <wps:cNvSpPr/>
                          <wps:spPr>
                            <a:xfrm>
                              <a:off x="911" y="15243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964" y="15296"/>
                              <a:ext cx="176" cy="176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33" name="组合 133"/>
                        <wpg:cNvGrpSpPr/>
                        <wpg:grpSpPr>
                          <a:xfrm rot="0">
                            <a:off x="4338" y="13553"/>
                            <a:ext cx="282" cy="282"/>
                            <a:chOff x="911" y="15748"/>
                            <a:chExt cx="282" cy="282"/>
                          </a:xfrm>
                        </wpg:grpSpPr>
                        <wps:wsp>
                          <wps:cNvPr id="121" name="椭圆 5"/>
                          <wps:cNvSpPr/>
                          <wps:spPr>
                            <a:xfrm>
                              <a:off x="911" y="15748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Freeform 19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63" y="15816"/>
                              <a:ext cx="178" cy="146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pic:pic xmlns:pic="http://schemas.openxmlformats.org/drawingml/2006/picture">
                        <pic:nvPicPr>
                          <pic:cNvPr id="14" name="图片 14" descr="C:\Users\28468\Downloads\微信 (3).png微信 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4325" y="14014"/>
                            <a:ext cx="308" cy="3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82" y="14608"/>
                            <a:ext cx="334" cy="3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564.75pt;height:94.7pt;width:17.55pt;z-index:-1528997888;mso-width-relative:page;mso-height-relative:page;" coordorigin="4282,13048" coordsize="351,1894" o:gfxdata="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">
                <o:lock v:ext="edit" aspectratio="f"/>
                <v:group id="_x0000_s1026" o:spid="_x0000_s1026" o:spt="203" style="position:absolute;left:4338;top:13048;height:282;width:282;" coordorigin="911,15243" coordsize="282,282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911;top:15243;height:282;width:282;v-text-anchor:middle;" fillcolor="#FFFFFF [3212]" filled="t" stroked="f" coordsize="21600,21600" o:gfxdata="UEsDBAoAAAAAAIdO4kAAAAAAAAAAAAAAAAAEAAAAZHJzL1BLAwQUAAAACACHTuJANQqjvLcAAADc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x/C95l4gZ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CqO8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7" o:spid="_x0000_s1026" o:spt="100" style="position:absolute;left:964;top:15296;height:176;width:176;" fillcolor="#385165" filled="t" stroked="f" coordsize="4545,4545" o:gfxdata="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KJoq/&#10;AAAA3AAAAA8AAAAAAAAAAQAgAAAAIgAAAGRycy9kb3ducmV2LnhtbFBLAQIUABQAAAAIAIdO4kAz&#10;LwWeOwAAADkAAAAQAAAAAAAAAAEAIAAAAA4BAABkcnMvc2hhcGV4bWwueG1sUEsFBgAAAAAGAAYA&#10;WwEAALg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3,102;50,61;51,22;11,27;52,123;148,164;153,124;114,125;73,102;73,102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4338;top:13553;height:282;width:282;" coordorigin="911,15748" coordsize="282,282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" o:spid="_x0000_s1026" o:spt="3" type="#_x0000_t3" style="position:absolute;left:911;top:15748;height:282;width:282;v-text-anchor:middle;" fillcolor="#FFFFFF [3212]" filled="t" stroked="f" coordsize="21600,21600" o:gfxdata="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vnlO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90" o:spid="_x0000_s1026" o:spt="100" style="position:absolute;left:963;top:15816;height:146;width:178;" fillcolor="#385165" filled="t" stroked="f" coordsize="4099,3358" o:gfxdata="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XlotwAAANwAAAAP&#10;AAAAAAAAAAEAIAAAACIAAABkcnMvZG93bnJldi54bWxQSwECFAAUAAAACACHTuJAMy8FnjsAAAA5&#10;AAAAEAAAAAAAAAABACAAAAAGAQAAZHJzL3NoYXBleG1sLnhtbFBLBQYAAAAABgAGAFsBAACwAwAA&#10;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155,146;22,146;0,125;0,39;82,87;83,88;93,88;178,39;178,125;155,146;88,78;5,29;0,27;0,20;22,0;155,0;178,20;178,27;172,29;88,78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75" alt="C:\Users\28468\Downloads\微信 (3).png微信 (3)" type="#_x0000_t75" style="position:absolute;left:4325;top:14014;flip:y;height:307;width:308;rotation:11796480f;" filled="f" o:preferrelative="t" stroked="f" coordsize="21600,21600" o:gfxdata="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Ov/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github" type="#_x0000_t75" style="position:absolute;left:4282;top:14608;height:334;width:334;" filled="f" o:preferrelative="t" stroked="f" coordsize="21600,21600" o:gfxdata="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0fa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61216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1604010</wp:posOffset>
                </wp:positionV>
                <wp:extent cx="179070" cy="1487170"/>
                <wp:effectExtent l="0" t="0" r="11430" b="1778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6865" y="2527935"/>
                          <a:ext cx="179070" cy="1487170"/>
                          <a:chOff x="6682" y="5434"/>
                          <a:chExt cx="282" cy="2342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6682" y="6949"/>
                            <a:ext cx="282" cy="282"/>
                            <a:chOff x="911" y="6949"/>
                            <a:chExt cx="282" cy="282"/>
                          </a:xfrm>
                        </wpg:grpSpPr>
                        <wps:wsp>
                          <wps:cNvPr id="26" name="椭圆 5"/>
                          <wps:cNvSpPr/>
                          <wps:spPr>
                            <a:xfrm>
                              <a:off x="911" y="6949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50" y="7017"/>
                              <a:ext cx="205" cy="146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6682" y="7494"/>
                            <a:ext cx="282" cy="282"/>
                            <a:chOff x="911" y="7494"/>
                            <a:chExt cx="282" cy="282"/>
                          </a:xfrm>
                        </wpg:grpSpPr>
                        <wps:wsp>
                          <wps:cNvPr id="32" name="椭圆 5"/>
                          <wps:cNvSpPr/>
                          <wps:spPr>
                            <a:xfrm>
                              <a:off x="911" y="7494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84" y="7562"/>
                              <a:ext cx="136" cy="17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6682" y="6444"/>
                            <a:ext cx="282" cy="282"/>
                            <a:chOff x="911" y="6444"/>
                            <a:chExt cx="282" cy="282"/>
                          </a:xfrm>
                        </wpg:grpSpPr>
                        <wps:wsp>
                          <wps:cNvPr id="21" name="椭圆 5"/>
                          <wps:cNvSpPr/>
                          <wps:spPr>
                            <a:xfrm>
                              <a:off x="911" y="6444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1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82" y="6516"/>
                              <a:ext cx="142" cy="140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6682" y="5939"/>
                            <a:ext cx="282" cy="282"/>
                            <a:chOff x="911" y="5939"/>
                            <a:chExt cx="282" cy="282"/>
                          </a:xfrm>
                        </wpg:grpSpPr>
                        <wps:wsp>
                          <wps:cNvPr id="17" name="椭圆 5"/>
                          <wps:cNvSpPr/>
                          <wps:spPr>
                            <a:xfrm>
                              <a:off x="911" y="5939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83" y="6005"/>
                              <a:ext cx="138" cy="152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851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6682" y="5434"/>
                            <a:ext cx="282" cy="282"/>
                            <a:chOff x="911" y="5434"/>
                            <a:chExt cx="282" cy="282"/>
                          </a:xfrm>
                        </wpg:grpSpPr>
                        <wps:wsp>
                          <wps:cNvPr id="8" name="椭圆 5"/>
                          <wps:cNvSpPr/>
                          <wps:spPr>
                            <a:xfrm>
                              <a:off x="911" y="5434"/>
                              <a:ext cx="282" cy="2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7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984" y="5507"/>
                              <a:ext cx="136" cy="136"/>
                              <a:chOff x="876946" y="64244"/>
                              <a:chExt cx="249" cy="249"/>
                            </a:xfrm>
                            <a:solidFill>
                              <a:srgbClr val="385165"/>
                            </a:solidFill>
                          </wpg:grpSpPr>
                          <wps:wsp>
                            <wps:cNvPr id="258" name="Freeform 29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9" name="Freeform 298"/>
                            <wps:cNvSpPr/>
                            <wps:spPr bwMode="auto"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05pt;margin-top:126.3pt;height:117.1pt;width:14.1pt;z-index:-1529006080;mso-width-relative:page;mso-height-relative:page;" coordorigin="6682,5434" coordsize="282,2342" o:gfxdata="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">
                <o:lock v:ext="edit" aspectratio="f"/>
                <v:group id="_x0000_s1026" o:spid="_x0000_s1026" o:spt="203" style="position:absolute;left:6682;top:6949;height:282;width:282;" coordorigin="911,6949" coordsize="282,28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911;top:6949;height:282;width:282;v-text-anchor:middle;" fillcolor="#FFFFFF [3212]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3" o:spid="_x0000_s1026" o:spt="100" style="position:absolute;left:950;top:7017;height:146;width:205;" fillcolor="#385165" filled="t" stroked="f" coordsize="4360,3080" o:gfxdata="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UlgugAAANwA&#10;AAAPAAAAAAAAAAEAIAAAACIAAABkcnMvZG93bnJldi54bWxQSwECFAAUAAAACACHTuJAMy8FnjsA&#10;AAA5AAAAEAAAAAAAAAABACAAAAAJAQAAZHJzL3NoYXBleG1sLnhtbFBLBQYAAAAABgAGAFsBAACz&#10;Aw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188,47;188,80;195,86;181,101;167,87;177,78;177,52;113,79;88,80;15,50;15,33;86,6;112,4;188,34;188,47;115,92;153,74;153,125;101,146;46,125;46,78;85,92;115,92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82;top:7494;height:282;width:282;" coordorigin="911,7494" coordsize="282,28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5" o:spid="_x0000_s1026" o:spt="3" type="#_x0000_t3" style="position:absolute;left:911;top:7494;height:282;width:282;v-text-anchor:middle;" fillcolor="#FFFFFF [3212]" filled="t" stroked="f" coordsize="21600,21600" o:gfxdata="UEsDBAoAAAAAAIdO4kAAAAAAAAAAAAAAAAAEAAAAZHJzL1BLAwQUAAAACACHTuJAL/2Cv7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qc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/YK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11" o:spid="_x0000_s1026" o:spt="100" style="position:absolute;left:984;top:7562;height:178;width:136;" fillcolor="#385165" filled="t" stroked="f" coordsize="2701,3587" o:gfxdata="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+DkL4A&#10;AADcAAAADwAAAAAAAAABACAAAAAiAAAAZHJzL2Rvd25yZXYueG1sUEsBAhQAFAAAAAgAh07iQDMv&#10;BZ47AAAAOQAAABAAAAAAAAAAAQAgAAAADQEAAGRycy9zaGFwZXhtbC54bWxQSwUGAAAAAAYABgBb&#10;AQAAtw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8,44;45,66;68,89;90,66;68,44;68,44;68,44;68,0;0,66;68,178;136,66;68,0;68,0;68,0;68,111;22,66;68,22;113,66;68,111;68,111;68,111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82;top:6444;height:282;width:282;" coordorigin="911,6444" coordsize="282,28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" o:spid="_x0000_s1026" o:spt="3" type="#_x0000_t3" style="position:absolute;left:911;top:6444;height:282;width:282;v-text-anchor:middle;" fillcolor="#FFFFFF [3212]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19" o:spid="_x0000_s1026" o:spt="100" style="position:absolute;left:982;top:6516;height:140;width:142;" fillcolor="#385165" filled="t" stroked="f" coordsize="2885,2830" o:gfxdata="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yPlvQAA&#10;ANwAAAAPAAAAAAAAAAEAIAAAACIAAABkcnMvZG93bnJldi54bWxQSwECFAAUAAAACACHTuJAMy8F&#10;njsAAAA5AAAAEAAAAAAAAAABACAAAAAMAQAAZHJzL3NoYXBleG1sLnhtbFBLBQYAAAAABgAGAFsB&#10;AAC2Aw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139,116;97,73;89,73;86,76;79,68;91,55;123,48;129,16;112,33;105,33;98,26;98,19;115,3;85,10;79,43;67,56;66,56;27,17;26,9;20,3;8,15;14,21;22,22;60,60;61,62;12,107;5,113;5,134;26,134;32,127;74,75;80,81;77,86;77,93;119,136;126,136;139,124;139,116;22,123;15,123;15,117;22,117;22,123;125,130;122,130;84,90;84,86;87,86;125,127;125,130;133,122;130,122;92,82;92,78;95,78;133,119;133,122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82;top:5939;height:282;width:282;" coordorigin="911,5939" coordsize="282,28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911;top:5939;height:282;width:282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5" o:spid="_x0000_s1026" o:spt="100" style="position:absolute;left:983;top:6005;height:152;width:138;" fillcolor="#385165" filled="t" stroked="f" coordsize="2782,3069" o:gfxdata="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W5Dr4A&#10;AADcAAAADwAAAAAAAAABACAAAAAiAAAAZHJzL2Rvd25yZXYueG1sUEsBAhQAFAAAAAgAh07iQDMv&#10;BZ47AAAAOQAAABAAAAAAAAAAAQAgAAAADQEAAGRycy9zaGFwZXhtbC54bWxQSwUGAAAAAAYABgBb&#10;AQAAtwM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136,150;5,152;0,146;1,17;21,15;37,36;53,15;84,20;116,20;132,15;138,20;127,52;10,141;127,52;21,78;37,62;37,104;21,89;37,104;21,131;37,115;63,78;47,62;63,78;47,104;63,89;63,131;47,115;63,131;74,78;90,62;90,104;74,89;90,104;74,131;90,115;116,78;100,62;116,78;100,104;116,89;116,131;100,115;116,131;90,21;100,0;111,21;37,31;26,10;47,10;37,31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82;top:5434;height:282;width:282;" coordorigin="911,5434" coordsize="282,282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911;top:5434;height:282;width:282;v-text-anchor:middle;" fillcolor="#FFFFFF [3212]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Group 296" o:spid="_x0000_s1026" o:spt="203" style="position:absolute;left:984;top:5507;height:136;width:136;" coordorigin="876946,64244" coordsize="249,249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daon2LkAAADc&#10;AAAADwAAAGRycy9kb3ducmV2LnhtbEVPTYvCMBC9L+x/CLPgbU10UaSa9iAInmS3iuehGZtiM6lN&#10;bPXfm8OCx8f73hQP14qB+tB41jCbKhDElTcN1xpOx933CkSIyAZbz6ThSQGK/PNjg5nxI//RUMZa&#10;pBAOGWqwMXaZlKGy5DBMfUecuIvvHcYE+1qaHscU7lo5V2opHTacGix2tLVUXcu703AfVXNerJ7l&#10;zdnDsL/82p/j0mo9+ZqpNYhIj/gW/7v3RsN8kdamM+kI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WqJ9i5AAAA3AAA&#10;AA8AAAAAAAAAAQAgAAAAIgAAAGRycy9kb3ducmV2LnhtbFBLAQIUABQAAAAIAIdO4kAzLwWeOwAA&#10;ADkAAAAQAAAAAAAAAAEAIAAAAAgBAABkcnMvc2hhcGV4bWwueG1sUEsFBgAAAAAGAAYAWwEAALID&#10;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VAm6Nr0AAADc&#10;AAAADwAAAGRycy9kb3ducmV2LnhtbEWPT4vCMBTE78J+h/AWvGmqrGKr0UNhQRZE/MPu9dk827LN&#10;S2lia7+9EQSPw8z8hllt7qYSLTWutKxgMo5AEGdWl5wrOJ++RwsQziNrrCyTgp4cbNYfgxUm2nZ8&#10;oPbocxEg7BJUUHhfJ1K6rCCDbmxr4uBdbWPQB9nkUjfYBbip5DSK5tJgyWGhwJrSgrL/480oiNNF&#10;vL/ovkyp//v6+e1iai87pYafk2gJwtPdv8Ov9lYrmM5i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bo2vQAA&#10;ANwAAAAPAAAAAAAAAAEAIAAAACIAAABkcnMvZG93bnJldi54bWxQSwECFAAUAAAACACHTuJAMy8F&#10;njsAAAA5AAAAEAAAAAAAAAABACAAAAAMAQAAZHJzL3NoYXBleG1sLnhtbFBLBQYAAAAABgAGAFsB&#10;AAC2AwAAAAA=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5097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6866255</wp:posOffset>
                </wp:positionV>
                <wp:extent cx="356870" cy="356870"/>
                <wp:effectExtent l="0" t="0" r="5080" b="508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356870"/>
                          <a:chOff x="9703" y="14191"/>
                          <a:chExt cx="562" cy="562"/>
                        </a:xfrm>
                      </wpg:grpSpPr>
                      <wps:wsp>
                        <wps:cNvPr id="161" name="椭圆 5"/>
                        <wps:cNvSpPr/>
                        <wps:spPr>
                          <a:xfrm>
                            <a:off x="9703" y="14191"/>
                            <a:ext cx="562" cy="562"/>
                          </a:xfrm>
                          <a:prstGeom prst="ellipse">
                            <a:avLst/>
                          </a:prstGeom>
                          <a:solidFill>
                            <a:srgbClr val="385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9795" y="14334"/>
                            <a:ext cx="378" cy="324"/>
                          </a:xfrm>
                          <a:custGeom>
                            <a:avLst/>
                            <a:gdLst>
                              <a:gd name="T0" fmla="*/ 2935 w 3961"/>
                              <a:gd name="T1" fmla="*/ 0 h 3400"/>
                              <a:gd name="T2" fmla="*/ 1981 w 3961"/>
                              <a:gd name="T3" fmla="*/ 647 h 3400"/>
                              <a:gd name="T4" fmla="*/ 1026 w 3961"/>
                              <a:gd name="T5" fmla="*/ 0 h 3400"/>
                              <a:gd name="T6" fmla="*/ 0 w 3961"/>
                              <a:gd name="T7" fmla="*/ 1027 h 3400"/>
                              <a:gd name="T8" fmla="*/ 374 w 3961"/>
                              <a:gd name="T9" fmla="*/ 1833 h 3400"/>
                              <a:gd name="T10" fmla="*/ 1981 w 3961"/>
                              <a:gd name="T11" fmla="*/ 3400 h 3400"/>
                              <a:gd name="T12" fmla="*/ 2959 w 3961"/>
                              <a:gd name="T13" fmla="*/ 2459 h 3400"/>
                              <a:gd name="T14" fmla="*/ 3400 w 3961"/>
                              <a:gd name="T15" fmla="*/ 2035 h 3400"/>
                              <a:gd name="T16" fmla="*/ 3584 w 3961"/>
                              <a:gd name="T17" fmla="*/ 1857 h 3400"/>
                              <a:gd name="T18" fmla="*/ 3961 w 3961"/>
                              <a:gd name="T19" fmla="*/ 1027 h 3400"/>
                              <a:gd name="T20" fmla="*/ 2935 w 3961"/>
                              <a:gd name="T21" fmla="*/ 0 h 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961" h="3400">
                                <a:moveTo>
                                  <a:pt x="2935" y="0"/>
                                </a:moveTo>
                                <a:cubicBezTo>
                                  <a:pt x="2502" y="0"/>
                                  <a:pt x="2132" y="268"/>
                                  <a:pt x="1981" y="647"/>
                                </a:cubicBezTo>
                                <a:cubicBezTo>
                                  <a:pt x="1829" y="268"/>
                                  <a:pt x="1459" y="0"/>
                                  <a:pt x="1026" y="0"/>
                                </a:cubicBezTo>
                                <a:cubicBezTo>
                                  <a:pt x="459" y="0"/>
                                  <a:pt x="0" y="460"/>
                                  <a:pt x="0" y="1027"/>
                                </a:cubicBezTo>
                                <a:cubicBezTo>
                                  <a:pt x="0" y="1346"/>
                                  <a:pt x="148" y="1626"/>
                                  <a:pt x="374" y="1833"/>
                                </a:cubicBezTo>
                                <a:cubicBezTo>
                                  <a:pt x="1981" y="3400"/>
                                  <a:pt x="1981" y="3400"/>
                                  <a:pt x="1981" y="3400"/>
                                </a:cubicBezTo>
                                <a:cubicBezTo>
                                  <a:pt x="2959" y="2459"/>
                                  <a:pt x="2959" y="2459"/>
                                  <a:pt x="2959" y="2459"/>
                                </a:cubicBezTo>
                                <a:cubicBezTo>
                                  <a:pt x="3119" y="2313"/>
                                  <a:pt x="3268" y="2170"/>
                                  <a:pt x="3400" y="2035"/>
                                </a:cubicBezTo>
                                <a:cubicBezTo>
                                  <a:pt x="3584" y="1857"/>
                                  <a:pt x="3584" y="1857"/>
                                  <a:pt x="3584" y="1857"/>
                                </a:cubicBezTo>
                                <a:cubicBezTo>
                                  <a:pt x="3813" y="1650"/>
                                  <a:pt x="3961" y="1347"/>
                                  <a:pt x="3961" y="1027"/>
                                </a:cubicBezTo>
                                <a:cubicBezTo>
                                  <a:pt x="3961" y="460"/>
                                  <a:pt x="3502" y="0"/>
                                  <a:pt x="29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540.65pt;height:28.1pt;width:28.1pt;z-index:-1529016320;mso-width-relative:page;mso-height-relative:page;" coordorigin="9703,14191" coordsize="562,562" o:gfxdata="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D0k8d03AAAAA0BAAAPAAAAAAAA&#10;AAEAIAAAACIAAABkcnMvZG93bnJldi54bWxQSwECFAAUAAAACACHTuJACZezD54FAADeEQAADgAA&#10;AAAAAAABACAAAAArAQAAZHJzL2Uyb0RvYy54bWxQSwUGAAAAAAYABgBZAQAAOwkAAAAA&#10;">
                <o:lock v:ext="edit" aspectratio="f"/>
                <v:shape id="椭圆 5" o:spid="_x0000_s1026" o:spt="3" type="#_x0000_t3" style="position:absolute;left:9703;top:14191;height:562;width:562;v-text-anchor:middle;" fillcolor="#385165" filled="t" stroked="f" coordsize="21600,21600" o:gfxdata="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f8x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1" o:spid="_x0000_s1026" o:spt="100" style="position:absolute;left:9795;top:14334;height:324;width:378;" fillcolor="#FFFFFF" filled="t" stroked="f" coordsize="3961,3400" o:gfxdata="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dZkb&#10;wAAAANwAAAAPAAAAAAAAAAEAIAAAACIAAABkcnMvZG93bnJldi54bWxQSwECFAAUAAAACACHTuJA&#10;My8FnjsAAAA5AAAAEAAAAAAAAAABACAAAAAPAQAAZHJzL3NoYXBleG1sLnhtbFBLBQYAAAAABgAG&#10;AFsBAAC5AwAAAAA=&#10;" path="m2935,0c2502,0,2132,268,1981,647c1829,268,1459,0,1026,0c459,0,0,460,0,1027c0,1346,148,1626,374,1833c1981,3400,1981,3400,1981,3400c2959,2459,2959,2459,2959,2459c3119,2313,3268,2170,3400,2035c3584,1857,3584,1857,3584,1857c3813,1650,3961,1347,3961,1027c3961,460,3502,0,2935,0xe">
                  <v:path o:connectlocs="280,0;189,61;97,0;0,97;35,174;189,324;282,234;324,193;342,176;378,97;280,0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36640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6818630</wp:posOffset>
                </wp:positionV>
                <wp:extent cx="3221355" cy="461645"/>
                <wp:effectExtent l="0" t="0" r="0" b="0"/>
                <wp:wrapNone/>
                <wp:docPr id="1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/>
                                <w:smallCaps w:val="0"/>
                                <w:color w:val="7F7F7F" w:themeColor="background1" w:themeShade="80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0.85pt;margin-top:536.9pt;height:36.35pt;width:253.65pt;z-index:-1529030656;mso-width-relative:page;mso-height-relative:page;" filled="f" stroked="f" coordsize="21600,21600" o:gfxdata="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wawOzd&#10;AAAADQEAAA8AAAAAAAAAAQAgAAAAIgAAAGRycy9kb3ducmV2LnhtbFBLAQIUABQAAAAIAIdO4kCh&#10;aUzcqQEAACUDAAAOAAAAAAAAAAEAIAAAACwBAABkcnMvZTJvRG9jLnhtbFBLBQYAAAAABgAGAFkB&#10;AABH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/>
                          <w:smallCaps w:val="0"/>
                          <w:color w:val="283848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/>
                          <w:smallCaps w:val="0"/>
                          <w:color w:val="7F7F7F" w:themeColor="background1" w:themeShade="80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b/>
                          <w:bCs/>
                          <w:color w:val="2E75B6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283848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5609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7351395</wp:posOffset>
                </wp:positionV>
                <wp:extent cx="4683760" cy="188150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HTML+CSS(Less)：能够熟练还原UI设计师的设计图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JavaScript：了解JS基础知识，了解原型/闭包等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JQuery：了解并能够写出常用交互效果。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Angularjs：有使用Angularjs构建单页面项目的经验。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BootStrap/：快速搭建网页经验。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gulp/npm/Git：略微了解使用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PhotoShop：了解常用功能，满足工作需求。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pt;margin-top:578.85pt;height:148.15pt;width:368.8pt;z-index:-1529011200;mso-width-relative:page;mso-height-relative:page;" filled="f" stroked="f" coordsize="21600,21600" o:gfxdata="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qpISt3QAAAA0BAAAPAAAAAAAAAAEAIAAAACIAAABkcnMvZG93bnJldi54bWxQSwECFAAUAAAA&#10;CACHTuJALJCByiICAAAd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HTML+CSS(Less)：能够熟练还原UI设计师的设计图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JavaScript：了解JS基础知识，了解原型/闭包等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JQuery：了解并能够写出常用交互效果。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Angularjs：有使用Angularjs构建单页面项目的经验。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BootStrap/：快速搭建网页经验。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gulp/npm/Git：略微了解使用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PhotoShop：了解常用功能，满足工作需求。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4790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5205730</wp:posOffset>
                </wp:positionV>
                <wp:extent cx="356870" cy="356870"/>
                <wp:effectExtent l="0" t="0" r="5080" b="50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356870"/>
                          <a:chOff x="9703" y="11058"/>
                          <a:chExt cx="562" cy="562"/>
                        </a:xfrm>
                      </wpg:grpSpPr>
                      <wps:wsp>
                        <wps:cNvPr id="150" name="椭圆 5"/>
                        <wps:cNvSpPr/>
                        <wps:spPr>
                          <a:xfrm>
                            <a:off x="9703" y="11058"/>
                            <a:ext cx="562" cy="562"/>
                          </a:xfrm>
                          <a:prstGeom prst="ellipse">
                            <a:avLst/>
                          </a:prstGeom>
                          <a:solidFill>
                            <a:srgbClr val="385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1" name="Group 4"/>
                        <wpg:cNvGrpSpPr>
                          <a:grpSpLocks noChangeAspect="1"/>
                        </wpg:cNvGrpSpPr>
                        <wpg:grpSpPr>
                          <a:xfrm rot="0">
                            <a:off x="9830" y="11187"/>
                            <a:ext cx="308" cy="304"/>
                            <a:chOff x="0" y="41577"/>
                            <a:chExt cx="174" cy="172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282" name="Freeform 5"/>
                          <wps:cNvSpPr/>
                          <wps:spPr bwMode="auto">
                            <a:xfrm>
                              <a:off x="0" y="41577"/>
                              <a:ext cx="14" cy="172"/>
                            </a:xfrm>
                            <a:custGeom>
                              <a:avLst/>
                              <a:gdLst>
                                <a:gd name="T0" fmla="*/ 256 w 256"/>
                                <a:gd name="T1" fmla="*/ 2944 h 3072"/>
                                <a:gd name="T2" fmla="*/ 128 w 256"/>
                                <a:gd name="T3" fmla="*/ 3072 h 3072"/>
                                <a:gd name="T4" fmla="*/ 128 w 256"/>
                                <a:gd name="T5" fmla="*/ 3072 h 3072"/>
                                <a:gd name="T6" fmla="*/ 0 w 256"/>
                                <a:gd name="T7" fmla="*/ 2944 h 3072"/>
                                <a:gd name="T8" fmla="*/ 0 w 256"/>
                                <a:gd name="T9" fmla="*/ 128 h 3072"/>
                                <a:gd name="T10" fmla="*/ 128 w 256"/>
                                <a:gd name="T11" fmla="*/ 0 h 3072"/>
                                <a:gd name="T12" fmla="*/ 128 w 256"/>
                                <a:gd name="T13" fmla="*/ 0 h 3072"/>
                                <a:gd name="T14" fmla="*/ 256 w 256"/>
                                <a:gd name="T15" fmla="*/ 128 h 3072"/>
                                <a:gd name="T16" fmla="*/ 256 w 256"/>
                                <a:gd name="T17" fmla="*/ 2944 h 30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6" h="3072">
                                  <a:moveTo>
                                    <a:pt x="256" y="2944"/>
                                  </a:moveTo>
                                  <a:cubicBezTo>
                                    <a:pt x="256" y="3015"/>
                                    <a:pt x="199" y="3072"/>
                                    <a:pt x="128" y="3072"/>
                                  </a:cubicBezTo>
                                  <a:cubicBezTo>
                                    <a:pt x="128" y="3072"/>
                                    <a:pt x="128" y="3072"/>
                                    <a:pt x="128" y="3072"/>
                                  </a:cubicBezTo>
                                  <a:cubicBezTo>
                                    <a:pt x="57" y="3072"/>
                                    <a:pt x="0" y="3015"/>
                                    <a:pt x="0" y="2944"/>
                                  </a:cubicBezTo>
                                  <a:cubicBezTo>
                                    <a:pt x="0" y="128"/>
                                    <a:pt x="0" y="128"/>
                                    <a:pt x="0" y="128"/>
                                  </a:cubicBezTo>
                                  <a:cubicBezTo>
                                    <a:pt x="0" y="57"/>
                                    <a:pt x="57" y="0"/>
                                    <a:pt x="128" y="0"/>
                                  </a:cubicBezTo>
                                  <a:cubicBezTo>
                                    <a:pt x="128" y="0"/>
                                    <a:pt x="128" y="0"/>
                                    <a:pt x="128" y="0"/>
                                  </a:cubicBezTo>
                                  <a:cubicBezTo>
                                    <a:pt x="199" y="0"/>
                                    <a:pt x="256" y="57"/>
                                    <a:pt x="256" y="128"/>
                                  </a:cubicBezTo>
                                  <a:lnTo>
                                    <a:pt x="256" y="29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3" name="Freeform 6"/>
                          <wps:cNvSpPr/>
                          <wps:spPr bwMode="auto">
                            <a:xfrm>
                              <a:off x="0" y="41735"/>
                              <a:ext cx="174" cy="14"/>
                            </a:xfrm>
                            <a:custGeom>
                              <a:avLst/>
                              <a:gdLst>
                                <a:gd name="T0" fmla="*/ 128 w 3104"/>
                                <a:gd name="T1" fmla="*/ 256 h 256"/>
                                <a:gd name="T2" fmla="*/ 0 w 3104"/>
                                <a:gd name="T3" fmla="*/ 128 h 256"/>
                                <a:gd name="T4" fmla="*/ 0 w 3104"/>
                                <a:gd name="T5" fmla="*/ 128 h 256"/>
                                <a:gd name="T6" fmla="*/ 128 w 3104"/>
                                <a:gd name="T7" fmla="*/ 0 h 256"/>
                                <a:gd name="T8" fmla="*/ 2976 w 3104"/>
                                <a:gd name="T9" fmla="*/ 0 h 256"/>
                                <a:gd name="T10" fmla="*/ 3104 w 3104"/>
                                <a:gd name="T11" fmla="*/ 128 h 256"/>
                                <a:gd name="T12" fmla="*/ 3104 w 3104"/>
                                <a:gd name="T13" fmla="*/ 128 h 256"/>
                                <a:gd name="T14" fmla="*/ 2976 w 3104"/>
                                <a:gd name="T15" fmla="*/ 256 h 256"/>
                                <a:gd name="T16" fmla="*/ 128 w 3104"/>
                                <a:gd name="T17" fmla="*/ 256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104" h="256">
                                  <a:moveTo>
                                    <a:pt x="128" y="256"/>
                                  </a:moveTo>
                                  <a:cubicBezTo>
                                    <a:pt x="57" y="256"/>
                                    <a:pt x="0" y="199"/>
                                    <a:pt x="0" y="128"/>
                                  </a:cubicBezTo>
                                  <a:cubicBezTo>
                                    <a:pt x="0" y="128"/>
                                    <a:pt x="0" y="128"/>
                                    <a:pt x="0" y="128"/>
                                  </a:cubicBezTo>
                                  <a:cubicBezTo>
                                    <a:pt x="0" y="57"/>
                                    <a:pt x="57" y="0"/>
                                    <a:pt x="128" y="0"/>
                                  </a:cubicBezTo>
                                  <a:cubicBezTo>
                                    <a:pt x="2976" y="0"/>
                                    <a:pt x="2976" y="0"/>
                                    <a:pt x="2976" y="0"/>
                                  </a:cubicBezTo>
                                  <a:cubicBezTo>
                                    <a:pt x="3047" y="0"/>
                                    <a:pt x="3104" y="57"/>
                                    <a:pt x="3104" y="128"/>
                                  </a:cubicBezTo>
                                  <a:cubicBezTo>
                                    <a:pt x="3104" y="128"/>
                                    <a:pt x="3104" y="128"/>
                                    <a:pt x="3104" y="128"/>
                                  </a:cubicBezTo>
                                  <a:cubicBezTo>
                                    <a:pt x="3104" y="199"/>
                                    <a:pt x="3047" y="256"/>
                                    <a:pt x="2976" y="256"/>
                                  </a:cubicBezTo>
                                  <a:lnTo>
                                    <a:pt x="128" y="2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4" name="Line 7"/>
                          <wps:cNvCnPr/>
                          <wps:spPr bwMode="auto">
                            <a:xfrm>
                              <a:off x="139" y="41720"/>
                              <a:ext cx="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Line 8"/>
                          <wps:cNvCnPr/>
                          <wps:spPr bwMode="auto">
                            <a:xfrm>
                              <a:off x="139" y="41720"/>
                              <a:ext cx="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Freeform 9"/>
                          <wps:cNvSpPr/>
                          <wps:spPr bwMode="auto">
                            <a:xfrm>
                              <a:off x="34" y="41651"/>
                              <a:ext cx="14" cy="69"/>
                            </a:xfrm>
                            <a:custGeom>
                              <a:avLst/>
                              <a:gdLst>
                                <a:gd name="T0" fmla="*/ 253 w 253"/>
                                <a:gd name="T1" fmla="*/ 1108 h 1235"/>
                                <a:gd name="T2" fmla="*/ 127 w 253"/>
                                <a:gd name="T3" fmla="*/ 1235 h 1235"/>
                                <a:gd name="T4" fmla="*/ 127 w 253"/>
                                <a:gd name="T5" fmla="*/ 1235 h 1235"/>
                                <a:gd name="T6" fmla="*/ 0 w 253"/>
                                <a:gd name="T7" fmla="*/ 1108 h 1235"/>
                                <a:gd name="T8" fmla="*/ 0 w 253"/>
                                <a:gd name="T9" fmla="*/ 127 h 1235"/>
                                <a:gd name="T10" fmla="*/ 127 w 253"/>
                                <a:gd name="T11" fmla="*/ 0 h 1235"/>
                                <a:gd name="T12" fmla="*/ 127 w 253"/>
                                <a:gd name="T13" fmla="*/ 0 h 1235"/>
                                <a:gd name="T14" fmla="*/ 253 w 253"/>
                                <a:gd name="T15" fmla="*/ 127 h 1235"/>
                                <a:gd name="T16" fmla="*/ 253 w 253"/>
                                <a:gd name="T17" fmla="*/ 1108 h 1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3" h="1235">
                                  <a:moveTo>
                                    <a:pt x="253" y="1108"/>
                                  </a:moveTo>
                                  <a:cubicBezTo>
                                    <a:pt x="253" y="1178"/>
                                    <a:pt x="197" y="1235"/>
                                    <a:pt x="127" y="1235"/>
                                  </a:cubicBezTo>
                                  <a:cubicBezTo>
                                    <a:pt x="127" y="1235"/>
                                    <a:pt x="127" y="1235"/>
                                    <a:pt x="127" y="1235"/>
                                  </a:cubicBezTo>
                                  <a:cubicBezTo>
                                    <a:pt x="57" y="1235"/>
                                    <a:pt x="0" y="1178"/>
                                    <a:pt x="0" y="1108"/>
                                  </a:cubicBezTo>
                                  <a:cubicBezTo>
                                    <a:pt x="0" y="127"/>
                                    <a:pt x="0" y="127"/>
                                    <a:pt x="0" y="127"/>
                                  </a:cubicBezTo>
                                  <a:cubicBezTo>
                                    <a:pt x="0" y="57"/>
                                    <a:pt x="57" y="0"/>
                                    <a:pt x="127" y="0"/>
                                  </a:cubicBezTo>
                                  <a:cubicBezTo>
                                    <a:pt x="127" y="0"/>
                                    <a:pt x="127" y="0"/>
                                    <a:pt x="127" y="0"/>
                                  </a:cubicBezTo>
                                  <a:cubicBezTo>
                                    <a:pt x="197" y="0"/>
                                    <a:pt x="253" y="57"/>
                                    <a:pt x="253" y="127"/>
                                  </a:cubicBezTo>
                                  <a:lnTo>
                                    <a:pt x="253" y="11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7" name="Freeform 10"/>
                          <wps:cNvSpPr/>
                          <wps:spPr bwMode="auto">
                            <a:xfrm>
                              <a:off x="68" y="41628"/>
                              <a:ext cx="14" cy="92"/>
                            </a:xfrm>
                            <a:custGeom>
                              <a:avLst/>
                              <a:gdLst>
                                <a:gd name="T0" fmla="*/ 253 w 253"/>
                                <a:gd name="T1" fmla="*/ 1516 h 1643"/>
                                <a:gd name="T2" fmla="*/ 126 w 253"/>
                                <a:gd name="T3" fmla="*/ 1643 h 1643"/>
                                <a:gd name="T4" fmla="*/ 126 w 253"/>
                                <a:gd name="T5" fmla="*/ 1643 h 1643"/>
                                <a:gd name="T6" fmla="*/ 0 w 253"/>
                                <a:gd name="T7" fmla="*/ 1516 h 1643"/>
                                <a:gd name="T8" fmla="*/ 0 w 253"/>
                                <a:gd name="T9" fmla="*/ 127 h 1643"/>
                                <a:gd name="T10" fmla="*/ 126 w 253"/>
                                <a:gd name="T11" fmla="*/ 0 h 1643"/>
                                <a:gd name="T12" fmla="*/ 126 w 253"/>
                                <a:gd name="T13" fmla="*/ 0 h 1643"/>
                                <a:gd name="T14" fmla="*/ 253 w 253"/>
                                <a:gd name="T15" fmla="*/ 127 h 1643"/>
                                <a:gd name="T16" fmla="*/ 253 w 253"/>
                                <a:gd name="T17" fmla="*/ 1516 h 1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3" h="1643">
                                  <a:moveTo>
                                    <a:pt x="253" y="1516"/>
                                  </a:moveTo>
                                  <a:cubicBezTo>
                                    <a:pt x="253" y="1586"/>
                                    <a:pt x="196" y="1643"/>
                                    <a:pt x="126" y="1643"/>
                                  </a:cubicBezTo>
                                  <a:cubicBezTo>
                                    <a:pt x="126" y="1643"/>
                                    <a:pt x="126" y="1643"/>
                                    <a:pt x="126" y="1643"/>
                                  </a:cubicBezTo>
                                  <a:cubicBezTo>
                                    <a:pt x="56" y="1643"/>
                                    <a:pt x="0" y="1586"/>
                                    <a:pt x="0" y="1516"/>
                                  </a:cubicBezTo>
                                  <a:cubicBezTo>
                                    <a:pt x="0" y="127"/>
                                    <a:pt x="0" y="127"/>
                                    <a:pt x="0" y="127"/>
                                  </a:cubicBezTo>
                                  <a:cubicBezTo>
                                    <a:pt x="0" y="57"/>
                                    <a:pt x="56" y="0"/>
                                    <a:pt x="126" y="0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96" y="0"/>
                                    <a:pt x="253" y="57"/>
                                    <a:pt x="253" y="127"/>
                                  </a:cubicBezTo>
                                  <a:lnTo>
                                    <a:pt x="253" y="15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8" name="Freeform 11"/>
                          <wps:cNvSpPr/>
                          <wps:spPr bwMode="auto">
                            <a:xfrm>
                              <a:off x="136" y="41594"/>
                              <a:ext cx="14" cy="126"/>
                            </a:xfrm>
                            <a:custGeom>
                              <a:avLst/>
                              <a:gdLst>
                                <a:gd name="T0" fmla="*/ 253 w 253"/>
                                <a:gd name="T1" fmla="*/ 2126 h 2253"/>
                                <a:gd name="T2" fmla="*/ 126 w 253"/>
                                <a:gd name="T3" fmla="*/ 2253 h 2253"/>
                                <a:gd name="T4" fmla="*/ 126 w 253"/>
                                <a:gd name="T5" fmla="*/ 2253 h 2253"/>
                                <a:gd name="T6" fmla="*/ 0 w 253"/>
                                <a:gd name="T7" fmla="*/ 2126 h 2253"/>
                                <a:gd name="T8" fmla="*/ 0 w 253"/>
                                <a:gd name="T9" fmla="*/ 127 h 2253"/>
                                <a:gd name="T10" fmla="*/ 126 w 253"/>
                                <a:gd name="T11" fmla="*/ 0 h 2253"/>
                                <a:gd name="T12" fmla="*/ 126 w 253"/>
                                <a:gd name="T13" fmla="*/ 0 h 2253"/>
                                <a:gd name="T14" fmla="*/ 253 w 253"/>
                                <a:gd name="T15" fmla="*/ 127 h 2253"/>
                                <a:gd name="T16" fmla="*/ 253 w 253"/>
                                <a:gd name="T17" fmla="*/ 2126 h 2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3" h="2253">
                                  <a:moveTo>
                                    <a:pt x="253" y="2126"/>
                                  </a:moveTo>
                                  <a:cubicBezTo>
                                    <a:pt x="253" y="2196"/>
                                    <a:pt x="196" y="2253"/>
                                    <a:pt x="126" y="2253"/>
                                  </a:cubicBezTo>
                                  <a:cubicBezTo>
                                    <a:pt x="126" y="2253"/>
                                    <a:pt x="126" y="2253"/>
                                    <a:pt x="126" y="2253"/>
                                  </a:cubicBezTo>
                                  <a:cubicBezTo>
                                    <a:pt x="56" y="2253"/>
                                    <a:pt x="0" y="2196"/>
                                    <a:pt x="0" y="2126"/>
                                  </a:cubicBezTo>
                                  <a:cubicBezTo>
                                    <a:pt x="0" y="127"/>
                                    <a:pt x="0" y="127"/>
                                    <a:pt x="0" y="127"/>
                                  </a:cubicBezTo>
                                  <a:cubicBezTo>
                                    <a:pt x="0" y="57"/>
                                    <a:pt x="56" y="0"/>
                                    <a:pt x="126" y="0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96" y="0"/>
                                    <a:pt x="253" y="57"/>
                                    <a:pt x="253" y="127"/>
                                  </a:cubicBezTo>
                                  <a:lnTo>
                                    <a:pt x="253" y="21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9" name="Freeform 12"/>
                          <wps:cNvSpPr/>
                          <wps:spPr bwMode="auto">
                            <a:xfrm>
                              <a:off x="102" y="41684"/>
                              <a:ext cx="14" cy="36"/>
                            </a:xfrm>
                            <a:custGeom>
                              <a:avLst/>
                              <a:gdLst>
                                <a:gd name="T0" fmla="*/ 254 w 254"/>
                                <a:gd name="T1" fmla="*/ 515 h 642"/>
                                <a:gd name="T2" fmla="*/ 127 w 254"/>
                                <a:gd name="T3" fmla="*/ 642 h 642"/>
                                <a:gd name="T4" fmla="*/ 127 w 254"/>
                                <a:gd name="T5" fmla="*/ 642 h 642"/>
                                <a:gd name="T6" fmla="*/ 0 w 254"/>
                                <a:gd name="T7" fmla="*/ 515 h 642"/>
                                <a:gd name="T8" fmla="*/ 0 w 254"/>
                                <a:gd name="T9" fmla="*/ 126 h 642"/>
                                <a:gd name="T10" fmla="*/ 127 w 254"/>
                                <a:gd name="T11" fmla="*/ 0 h 642"/>
                                <a:gd name="T12" fmla="*/ 127 w 254"/>
                                <a:gd name="T13" fmla="*/ 0 h 642"/>
                                <a:gd name="T14" fmla="*/ 254 w 254"/>
                                <a:gd name="T15" fmla="*/ 126 h 642"/>
                                <a:gd name="T16" fmla="*/ 254 w 254"/>
                                <a:gd name="T17" fmla="*/ 515 h 6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4" h="642">
                                  <a:moveTo>
                                    <a:pt x="254" y="515"/>
                                  </a:moveTo>
                                  <a:cubicBezTo>
                                    <a:pt x="254" y="585"/>
                                    <a:pt x="197" y="642"/>
                                    <a:pt x="127" y="642"/>
                                  </a:cubicBezTo>
                                  <a:cubicBezTo>
                                    <a:pt x="127" y="642"/>
                                    <a:pt x="127" y="642"/>
                                    <a:pt x="127" y="642"/>
                                  </a:cubicBezTo>
                                  <a:cubicBezTo>
                                    <a:pt x="57" y="642"/>
                                    <a:pt x="0" y="585"/>
                                    <a:pt x="0" y="515"/>
                                  </a:cubicBezTo>
                                  <a:cubicBezTo>
                                    <a:pt x="0" y="126"/>
                                    <a:pt x="0" y="126"/>
                                    <a:pt x="0" y="126"/>
                                  </a:cubicBezTo>
                                  <a:cubicBezTo>
                                    <a:pt x="0" y="56"/>
                                    <a:pt x="57" y="0"/>
                                    <a:pt x="127" y="0"/>
                                  </a:cubicBezTo>
                                  <a:cubicBezTo>
                                    <a:pt x="127" y="0"/>
                                    <a:pt x="127" y="0"/>
                                    <a:pt x="127" y="0"/>
                                  </a:cubicBezTo>
                                  <a:cubicBezTo>
                                    <a:pt x="197" y="0"/>
                                    <a:pt x="254" y="56"/>
                                    <a:pt x="254" y="126"/>
                                  </a:cubicBezTo>
                                  <a:lnTo>
                                    <a:pt x="254" y="5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409.9pt;height:28.1pt;width:28.1pt;z-index:-1529019392;mso-width-relative:page;mso-height-relative:page;" coordorigin="9703,11058" coordsize="562,562" o:gfxdata="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m0EV1dsAAAALAQAADwAAAAAAAAABACAAAAAiAAAAZHJzL2Rv&#10;d25yZXYueG1sUEsBAhQAFAAAAAgAh07iQMG2r16tCgAAlUMAAA4AAAAAAAAAAQAgAAAAKgEAAGRy&#10;cy9lMm9Eb2MueG1sUEsFBgAAAAAGAAYAWQEAAEkOAAAAAA==&#10;">
                <o:lock v:ext="edit" aspectratio="f"/>
                <v:shape id="椭圆 5" o:spid="_x0000_s1026" o:spt="3" type="#_x0000_t3" style="position:absolute;left:9703;top:11058;height:562;width:562;v-text-anchor:middle;" fillcolor="#385165" filled="t" stroked="f" coordsize="21600,21600" o:gfxdata="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+cN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Group 4" o:spid="_x0000_s1026" o:spt="203" style="position:absolute;left:9830;top:11187;height:304;width:308;" coordorigin="0,41577" coordsize="174,172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5" o:spid="_x0000_s1026" o:spt="100" style="position:absolute;left:0;top:41577;height:172;width:14;" filled="t" stroked="f" coordsize="256,3072" o:gfxdata="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/kMB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<v:path o:connectlocs="14,164;7,172;7,172;0,164;0,7;7,0;7,0;14,7;14,164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0;top:41735;height:14;width:174;" filled="t" stroked="f" coordsize="3104,256" o:gfxdata="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kFlr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<v:path o:connectlocs="7,14;0,7;0,7;7,0;166,0;174,7;174,7;166,14;7,14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line id="Line 7" o:spid="_x0000_s1026" o:spt="20" style="position:absolute;left:139;top:41720;height:0;width:0;" filled="t" stroked="f" coordsize="21600,21600" o:gfxdata="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GT9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line>
                  <v:line id="Line 8" o:spid="_x0000_s1026" o:spt="20" style="position:absolute;left:139;top:41720;height:0;width:0;" filled="t" stroked="f" coordsize="21600,21600" o:gfxdata="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K6k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line>
                  <v:shape id="Freeform 9" o:spid="_x0000_s1026" o:spt="100" style="position:absolute;left:34;top:41651;height:69;width:14;" filled="t" stroked="f" coordsize="253,1235" o:gfxdata="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PtX7ugAAANwA&#10;AAAPAAAAAAAAAAEAIAAAACIAAABkcnMvZG93bnJldi54bWxQSwECFAAUAAAACACHTuJAMy8FnjsA&#10;AAA5AAAAEAAAAAAAAAABACAAAAAJAQAAZHJzL3NoYXBleG1sLnhtbFBLBQYAAAAABgAGAFsBAACz&#10;AwAAAAA=&#10;" path="m253,1108c253,1178,197,1235,127,1235c127,1235,127,1235,127,1235c57,1235,0,1178,0,1108c0,127,0,127,0,127c0,57,57,0,127,0c127,0,127,0,127,0c197,0,253,57,253,127l253,1108xe">
                    <v:path o:connectlocs="14,61;7,69;7,69;0,61;0,7;7,0;7,0;14,7;14,61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68;top:41628;height:92;width:14;" filled="t" stroked="f" coordsize="253,1643" o:gfxdata="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sIuL4A&#10;AADcAAAADwAAAAAAAAABACAAAAAiAAAAZHJzL2Rvd25yZXYueG1sUEsBAhQAFAAAAAgAh07iQDMv&#10;BZ47AAAAOQAAABAAAAAAAAAAAQAgAAAADQEAAGRycy9zaGFwZXhtbC54bWxQSwUGAAAAAAYABgBb&#10;AQAAtwMAAAAA&#10;" path="m253,1516c253,1586,196,1643,126,1643c126,1643,126,1643,126,1643c56,1643,0,1586,0,1516c0,127,0,127,0,127c0,57,56,0,126,0c126,0,126,0,126,0c196,0,253,57,253,127l253,1516xe">
                    <v:path o:connectlocs="14,84;6,92;6,92;0,84;0,7;6,0;6,0;14,7;14,84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36;top:41594;height:126;width:14;" filled="t" stroked="f" coordsize="253,2253" o:gfxdata="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yzEDugAAANwA&#10;AAAPAAAAAAAAAAEAIAAAACIAAABkcnMvZG93bnJldi54bWxQSwECFAAUAAAACACHTuJAMy8FnjsA&#10;AAA5AAAAEAAAAAAAAAABACAAAAAJAQAAZHJzL3NoYXBleG1sLnhtbFBLBQYAAAAABgAGAFsBAACz&#10;AwAAAAA=&#10;" path="m253,2126c253,2196,196,2253,126,2253c126,2253,126,2253,126,2253c56,2253,0,2196,0,2126c0,127,0,127,0,127c0,57,56,0,126,0c126,0,126,0,126,0c196,0,253,57,253,127l253,2126xe">
                    <v:path o:connectlocs="14,118;6,126;6,126;0,118;0,7;6,0;6,0;14,7;14,11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02;top:41684;height:36;width:14;" filled="t" stroked="f" coordsize="254,642" o:gfxdata="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jCS74A&#10;AADcAAAADwAAAAAAAAABACAAAAAiAAAAZHJzL2Rvd25yZXYueG1sUEsBAhQAFAAAAAgAh07iQDMv&#10;BZ47AAAAOQAAABAAAAAAAAAAAQAgAAAADQEAAGRycy9zaGFwZXhtbC54bWxQSwUGAAAAAAYABgBb&#10;AQAAtwMAAAAA&#10;" path="m254,515c254,585,197,642,127,642c127,642,127,642,127,642c57,642,0,585,0,515c0,126,0,126,0,126c0,56,57,0,127,0c127,0,127,0,127,0c197,0,254,56,254,126l254,515xe">
                    <v:path o:connectlocs="14,28;7,36;7,36;0,28;0,7;7,0;7,0;14,7;14,2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3561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5181600</wp:posOffset>
                </wp:positionV>
                <wp:extent cx="3221355" cy="461645"/>
                <wp:effectExtent l="0" t="0" r="0" b="0"/>
                <wp:wrapNone/>
                <wp:docPr id="15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/>
                                <w:smallCaps w:val="0"/>
                                <w:color w:val="7F7F7F" w:themeColor="background1" w:themeShade="80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1.8pt;margin-top:408pt;height:36.35pt;width:253.65pt;z-index:-1529031680;mso-width-relative:page;mso-height-relative:page;" filled="f" stroked="f" coordsize="21600,21600" o:gfxdata="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YJqyDbAAAA&#10;CwEAAA8AAAAAAAAAAQAgAAAAIgAAAGRycy9kb3ducmV2LnhtbFBLAQIUABQAAAAIAIdO4kBxHUwC&#10;qAEAACUDAAAOAAAAAAAAAAEAIAAAACoBAABkcnMvZTJvRG9jLnhtbFBLBQYAAAAABgAGAFkBAABE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/>
                          <w:smallCaps w:val="0"/>
                          <w:color w:val="283848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/>
                          <w:smallCaps w:val="0"/>
                          <w:color w:val="7F7F7F" w:themeColor="background1" w:themeShade="80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b/>
                          <w:bCs/>
                          <w:color w:val="2E75B6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283848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65955072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5631815</wp:posOffset>
                </wp:positionV>
                <wp:extent cx="4553585" cy="119316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5" cy="1193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擅长自主的学习，遇到问题一般会Google，查文档。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做事认真，有积极的工作态度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有团队精神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热爱编程，热爱前端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1" w:after="0" w:afterAutospacing="1"/>
                              <w:ind w:left="0" w:hanging="36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pt;margin-top:443.45pt;height:93.95pt;width:358.55pt;z-index:-1529012224;mso-width-relative:page;mso-height-relative:page;" filled="f" stroked="f" coordsize="21600,21600" o:gfxdata="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jNMNd2QAAAAwBAAAPAAAAAAAAAAEAIAAAACIAAABkcnMvZG93bnJldi54bWxQSwEC&#10;FAAUAAAACACHTuJAzAhWdLoBAABB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擅长自主的学习，遇到问题一般会Google，查文档。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/>
                          <w:spacing w:val="0"/>
                          <w:sz w:val="20"/>
                          <w:szCs w:val="20"/>
                          <w:shd w:val="clear" w:fill="FFFFFF"/>
                        </w:rPr>
                        <w:t>做事认真，有积极的工作态度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/>
                          <w:spacing w:val="0"/>
                          <w:sz w:val="20"/>
                          <w:szCs w:val="20"/>
                          <w:shd w:val="clear" w:fill="FFFFFF"/>
                        </w:rPr>
                        <w:t>有团队精神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/>
                          <w:spacing w:val="0"/>
                          <w:sz w:val="20"/>
                          <w:szCs w:val="20"/>
                          <w:shd w:val="clear" w:fill="FFFFFF"/>
                        </w:rPr>
                        <w:t>热爱编程，热爱前端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1" w:after="0" w:afterAutospacing="1"/>
                        <w:ind w:left="0" w:hanging="36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3766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7096125</wp:posOffset>
                </wp:positionV>
                <wp:extent cx="2098040" cy="2435225"/>
                <wp:effectExtent l="0" t="0" r="0" b="0"/>
                <wp:wrapNone/>
                <wp:docPr id="13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43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电话：15181060768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邮箱：623603996@qq.com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微信：rdy111111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  <w:instrText xml:space="preserve"> HYPERLINK "https://github.com/x751685875" </w:instrText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  <w:t>https://github.com/</w:t>
                            </w:r>
                            <w:r>
                              <w:rPr>
                                <w:rStyle w:val="8"/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bigren</w:t>
                            </w:r>
                            <w:r>
                              <w:rPr>
                                <w:rFonts w:hint="eastAsia" w:hAnsi="微软雅黑" w:eastAsia="微软雅黑" w:cs="微软雅黑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Theme="majorAscii"/>
                                <w:b/>
                                <w:bCs/>
                                <w:color w:val="DDDDDD"/>
                                <w:sz w:val="21"/>
                                <w:szCs w:val="21"/>
                                <w:u w:val="none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8D8D8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5pt;margin-top:558.75pt;height:191.75pt;width:165.2pt;z-index:-1529029632;mso-width-relative:page;mso-height-relative:page;" filled="f" stroked="f" coordsize="21600,21600" o:gfxdata="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A3xbXdAAAADgEAAA8AAAAAAAAAAQAgAAAAIgAAAGRycy9kb3ducmV2LnhtbFBLAQIU&#10;ABQAAAAIAIdO4kC2c7L4tQEAADIDAAAOAAAAAAAAAAEAIAAAACw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电话：15181060768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邮箱：623603996@qq.com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微信：rdy111111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  <w:instrText xml:space="preserve"> HYPERLINK "https://github.com/x751685875" </w:instrText>
                      </w: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  <w:t>https://github.com/</w:t>
                      </w:r>
                      <w:r>
                        <w:rPr>
                          <w:rStyle w:val="8"/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  <w:lang w:val="en-US" w:eastAsia="zh-CN"/>
                        </w:rPr>
                        <w:t>bigren</w:t>
                      </w:r>
                      <w:r>
                        <w:rPr>
                          <w:rFonts w:hint="eastAsia" w:hAnsi="微软雅黑" w:eastAsia="微软雅黑" w:cs="微软雅黑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Theme="majorAscii"/>
                          <w:b/>
                          <w:bCs/>
                          <w:color w:val="DDDDDD"/>
                          <w:sz w:val="21"/>
                          <w:szCs w:val="21"/>
                          <w:u w:val="none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8D8D8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44832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-427990</wp:posOffset>
                </wp:positionV>
                <wp:extent cx="356870" cy="356870"/>
                <wp:effectExtent l="0" t="0" r="5080" b="50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356870"/>
                          <a:chOff x="9703" y="5515"/>
                          <a:chExt cx="562" cy="562"/>
                        </a:xfrm>
                      </wpg:grpSpPr>
                      <wps:wsp>
                        <wps:cNvPr id="145" name="椭圆 5"/>
                        <wps:cNvSpPr/>
                        <wps:spPr>
                          <a:xfrm>
                            <a:off x="9703" y="5515"/>
                            <a:ext cx="562" cy="562"/>
                          </a:xfrm>
                          <a:prstGeom prst="ellipse">
                            <a:avLst/>
                          </a:prstGeom>
                          <a:solidFill>
                            <a:srgbClr val="385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1" name="Group 47"/>
                        <wpg:cNvGrpSpPr>
                          <a:grpSpLocks noChangeAspect="1"/>
                        </wpg:cNvGrpSpPr>
                        <wpg:grpSpPr>
                          <a:xfrm rot="0">
                            <a:off x="9804" y="5643"/>
                            <a:ext cx="361" cy="306"/>
                            <a:chOff x="2339488" y="4712"/>
                            <a:chExt cx="456" cy="38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20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9575" y="4887"/>
                              <a:ext cx="35" cy="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3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2339488" y="4712"/>
                              <a:ext cx="456" cy="192"/>
                            </a:xfrm>
                            <a:custGeom>
                              <a:avLst/>
                              <a:gdLst>
                                <a:gd name="T0" fmla="*/ 2628 w 3596"/>
                                <a:gd name="T1" fmla="*/ 553 h 1521"/>
                                <a:gd name="T2" fmla="*/ 2628 w 3596"/>
                                <a:gd name="T3" fmla="*/ 536 h 1521"/>
                                <a:gd name="T4" fmla="*/ 2628 w 3596"/>
                                <a:gd name="T5" fmla="*/ 415 h 1521"/>
                                <a:gd name="T6" fmla="*/ 2213 w 3596"/>
                                <a:gd name="T7" fmla="*/ 0 h 1521"/>
                                <a:gd name="T8" fmla="*/ 1383 w 3596"/>
                                <a:gd name="T9" fmla="*/ 0 h 1521"/>
                                <a:gd name="T10" fmla="*/ 968 w 3596"/>
                                <a:gd name="T11" fmla="*/ 415 h 1521"/>
                                <a:gd name="T12" fmla="*/ 968 w 3596"/>
                                <a:gd name="T13" fmla="*/ 553 h 1521"/>
                                <a:gd name="T14" fmla="*/ 0 w 3596"/>
                                <a:gd name="T15" fmla="*/ 553 h 1521"/>
                                <a:gd name="T16" fmla="*/ 0 w 3596"/>
                                <a:gd name="T17" fmla="*/ 1521 h 1521"/>
                                <a:gd name="T18" fmla="*/ 553 w 3596"/>
                                <a:gd name="T19" fmla="*/ 1521 h 1521"/>
                                <a:gd name="T20" fmla="*/ 553 w 3596"/>
                                <a:gd name="T21" fmla="*/ 1245 h 1521"/>
                                <a:gd name="T22" fmla="*/ 1106 w 3596"/>
                                <a:gd name="T23" fmla="*/ 1245 h 1521"/>
                                <a:gd name="T24" fmla="*/ 1106 w 3596"/>
                                <a:gd name="T25" fmla="*/ 1521 h 1521"/>
                                <a:gd name="T26" fmla="*/ 2490 w 3596"/>
                                <a:gd name="T27" fmla="*/ 1521 h 1521"/>
                                <a:gd name="T28" fmla="*/ 2490 w 3596"/>
                                <a:gd name="T29" fmla="*/ 1245 h 1521"/>
                                <a:gd name="T30" fmla="*/ 3043 w 3596"/>
                                <a:gd name="T31" fmla="*/ 1245 h 1521"/>
                                <a:gd name="T32" fmla="*/ 3043 w 3596"/>
                                <a:gd name="T33" fmla="*/ 1521 h 1521"/>
                                <a:gd name="T34" fmla="*/ 3596 w 3596"/>
                                <a:gd name="T35" fmla="*/ 1521 h 1521"/>
                                <a:gd name="T36" fmla="*/ 3596 w 3596"/>
                                <a:gd name="T37" fmla="*/ 553 h 1521"/>
                                <a:gd name="T38" fmla="*/ 2628 w 3596"/>
                                <a:gd name="T39" fmla="*/ 553 h 1521"/>
                                <a:gd name="T40" fmla="*/ 1244 w 3596"/>
                                <a:gd name="T41" fmla="*/ 415 h 1521"/>
                                <a:gd name="T42" fmla="*/ 1383 w 3596"/>
                                <a:gd name="T43" fmla="*/ 276 h 1521"/>
                                <a:gd name="T44" fmla="*/ 2213 w 3596"/>
                                <a:gd name="T45" fmla="*/ 276 h 1521"/>
                                <a:gd name="T46" fmla="*/ 2351 w 3596"/>
                                <a:gd name="T47" fmla="*/ 415 h 1521"/>
                                <a:gd name="T48" fmla="*/ 2351 w 3596"/>
                                <a:gd name="T49" fmla="*/ 553 h 1521"/>
                                <a:gd name="T50" fmla="*/ 1244 w 3596"/>
                                <a:gd name="T51" fmla="*/ 553 h 1521"/>
                                <a:gd name="T52" fmla="*/ 1244 w 3596"/>
                                <a:gd name="T53" fmla="*/ 415 h 1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3596" h="1521">
                                  <a:moveTo>
                                    <a:pt x="2628" y="553"/>
                                  </a:moveTo>
                                  <a:cubicBezTo>
                                    <a:pt x="2628" y="536"/>
                                    <a:pt x="2628" y="536"/>
                                    <a:pt x="2628" y="536"/>
                                  </a:cubicBezTo>
                                  <a:cubicBezTo>
                                    <a:pt x="2628" y="415"/>
                                    <a:pt x="2628" y="415"/>
                                    <a:pt x="2628" y="415"/>
                                  </a:cubicBezTo>
                                  <a:cubicBezTo>
                                    <a:pt x="2628" y="145"/>
                                    <a:pt x="2414" y="0"/>
                                    <a:pt x="2213" y="0"/>
                                  </a:cubicBezTo>
                                  <a:cubicBezTo>
                                    <a:pt x="1383" y="0"/>
                                    <a:pt x="1383" y="0"/>
                                    <a:pt x="1383" y="0"/>
                                  </a:cubicBezTo>
                                  <a:cubicBezTo>
                                    <a:pt x="1113" y="0"/>
                                    <a:pt x="968" y="213"/>
                                    <a:pt x="968" y="415"/>
                                  </a:cubicBezTo>
                                  <a:cubicBezTo>
                                    <a:pt x="968" y="553"/>
                                    <a:pt x="968" y="553"/>
                                    <a:pt x="968" y="553"/>
                                  </a:cubicBezTo>
                                  <a:cubicBezTo>
                                    <a:pt x="0" y="553"/>
                                    <a:pt x="0" y="553"/>
                                    <a:pt x="0" y="553"/>
                                  </a:cubicBezTo>
                                  <a:cubicBezTo>
                                    <a:pt x="0" y="1521"/>
                                    <a:pt x="0" y="1521"/>
                                    <a:pt x="0" y="1521"/>
                                  </a:cubicBezTo>
                                  <a:cubicBezTo>
                                    <a:pt x="553" y="1521"/>
                                    <a:pt x="553" y="1521"/>
                                    <a:pt x="553" y="1521"/>
                                  </a:cubicBezTo>
                                  <a:cubicBezTo>
                                    <a:pt x="553" y="1245"/>
                                    <a:pt x="553" y="1245"/>
                                    <a:pt x="553" y="1245"/>
                                  </a:cubicBezTo>
                                  <a:cubicBezTo>
                                    <a:pt x="1106" y="1245"/>
                                    <a:pt x="1106" y="1245"/>
                                    <a:pt x="1106" y="1245"/>
                                  </a:cubicBezTo>
                                  <a:cubicBezTo>
                                    <a:pt x="1106" y="1521"/>
                                    <a:pt x="1106" y="1521"/>
                                    <a:pt x="1106" y="1521"/>
                                  </a:cubicBezTo>
                                  <a:cubicBezTo>
                                    <a:pt x="2490" y="1521"/>
                                    <a:pt x="2490" y="1521"/>
                                    <a:pt x="2490" y="1521"/>
                                  </a:cubicBezTo>
                                  <a:cubicBezTo>
                                    <a:pt x="2490" y="1245"/>
                                    <a:pt x="2490" y="1245"/>
                                    <a:pt x="2490" y="1245"/>
                                  </a:cubicBezTo>
                                  <a:cubicBezTo>
                                    <a:pt x="3043" y="1245"/>
                                    <a:pt x="3043" y="1245"/>
                                    <a:pt x="3043" y="1245"/>
                                  </a:cubicBezTo>
                                  <a:cubicBezTo>
                                    <a:pt x="3043" y="1521"/>
                                    <a:pt x="3043" y="1521"/>
                                    <a:pt x="3043" y="1521"/>
                                  </a:cubicBezTo>
                                  <a:cubicBezTo>
                                    <a:pt x="3596" y="1521"/>
                                    <a:pt x="3596" y="1521"/>
                                    <a:pt x="3596" y="1521"/>
                                  </a:cubicBezTo>
                                  <a:cubicBezTo>
                                    <a:pt x="3596" y="553"/>
                                    <a:pt x="3596" y="553"/>
                                    <a:pt x="3596" y="553"/>
                                  </a:cubicBezTo>
                                  <a:lnTo>
                                    <a:pt x="2628" y="553"/>
                                  </a:lnTo>
                                  <a:close/>
                                  <a:moveTo>
                                    <a:pt x="1244" y="415"/>
                                  </a:moveTo>
                                  <a:cubicBezTo>
                                    <a:pt x="1244" y="415"/>
                                    <a:pt x="1244" y="276"/>
                                    <a:pt x="1383" y="276"/>
                                  </a:cubicBezTo>
                                  <a:cubicBezTo>
                                    <a:pt x="2213" y="276"/>
                                    <a:pt x="2213" y="276"/>
                                    <a:pt x="2213" y="276"/>
                                  </a:cubicBezTo>
                                  <a:cubicBezTo>
                                    <a:pt x="2213" y="276"/>
                                    <a:pt x="2351" y="276"/>
                                    <a:pt x="2351" y="415"/>
                                  </a:cubicBezTo>
                                  <a:cubicBezTo>
                                    <a:pt x="2351" y="553"/>
                                    <a:pt x="2351" y="553"/>
                                    <a:pt x="2351" y="553"/>
                                  </a:cubicBezTo>
                                  <a:cubicBezTo>
                                    <a:pt x="1244" y="553"/>
                                    <a:pt x="1244" y="553"/>
                                    <a:pt x="1244" y="553"/>
                                  </a:cubicBezTo>
                                  <a:lnTo>
                                    <a:pt x="1244" y="4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" name="Freeform 50"/>
                          <wps:cNvSpPr/>
                          <wps:spPr bwMode="auto">
                            <a:xfrm>
                              <a:off x="2339505" y="4922"/>
                              <a:ext cx="421" cy="175"/>
                            </a:xfrm>
                            <a:custGeom>
                              <a:avLst/>
                              <a:gdLst>
                                <a:gd name="T0" fmla="*/ 368 w 421"/>
                                <a:gd name="T1" fmla="*/ 53 h 175"/>
                                <a:gd name="T2" fmla="*/ 298 w 421"/>
                                <a:gd name="T3" fmla="*/ 53 h 175"/>
                                <a:gd name="T4" fmla="*/ 298 w 421"/>
                                <a:gd name="T5" fmla="*/ 0 h 175"/>
                                <a:gd name="T6" fmla="*/ 123 w 421"/>
                                <a:gd name="T7" fmla="*/ 0 h 175"/>
                                <a:gd name="T8" fmla="*/ 123 w 421"/>
                                <a:gd name="T9" fmla="*/ 53 h 175"/>
                                <a:gd name="T10" fmla="*/ 53 w 421"/>
                                <a:gd name="T11" fmla="*/ 53 h 175"/>
                                <a:gd name="T12" fmla="*/ 53 w 421"/>
                                <a:gd name="T13" fmla="*/ 0 h 175"/>
                                <a:gd name="T14" fmla="*/ 0 w 421"/>
                                <a:gd name="T15" fmla="*/ 0 h 175"/>
                                <a:gd name="T16" fmla="*/ 0 w 421"/>
                                <a:gd name="T17" fmla="*/ 175 h 175"/>
                                <a:gd name="T18" fmla="*/ 421 w 421"/>
                                <a:gd name="T19" fmla="*/ 175 h 175"/>
                                <a:gd name="T20" fmla="*/ 421 w 421"/>
                                <a:gd name="T21" fmla="*/ 0 h 175"/>
                                <a:gd name="T22" fmla="*/ 368 w 421"/>
                                <a:gd name="T23" fmla="*/ 0 h 175"/>
                                <a:gd name="T24" fmla="*/ 368 w 421"/>
                                <a:gd name="T25" fmla="*/ 53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21" h="175">
                                  <a:moveTo>
                                    <a:pt x="368" y="53"/>
                                  </a:moveTo>
                                  <a:lnTo>
                                    <a:pt x="298" y="53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23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421" y="175"/>
                                  </a:lnTo>
                                  <a:lnTo>
                                    <a:pt x="421" y="0"/>
                                  </a:lnTo>
                                  <a:lnTo>
                                    <a:pt x="368" y="0"/>
                                  </a:lnTo>
                                  <a:lnTo>
                                    <a:pt x="368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9821" y="4887"/>
                              <a:ext cx="35" cy="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-33.7pt;height:28.1pt;width:28.1pt;z-index:-1529022464;mso-width-relative:page;mso-height-relative:page;" coordorigin="9703,5515" coordsize="562,562" o:gfxdata="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F++DnPbAAAACwEAAA8AAAAAAAAAAQAgAAAAIgAAAGRy&#10;cy9kb3ducmV2LnhtbFBLAQIUABQAAAAIAIdO4kBDvNHQWwkAAHcvAAAOAAAAAAAAAAEAIAAAACoB&#10;AABkcnMvZTJvRG9jLnhtbFBLBQYAAAAABgAGAFkBAAD3DAAAAAA=&#10;">
                <o:lock v:ext="edit" aspectratio="f"/>
                <v:shape id="椭圆 5" o:spid="_x0000_s1026" o:spt="3" type="#_x0000_t3" style="position:absolute;left:9703;top:5515;height:562;width:562;v-text-anchor:middle;" fillcolor="#385165" filled="t" stroked="f" coordsize="21600,21600" o:gfxdata="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kal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Group 47" o:spid="_x0000_s1026" o:spt="203" style="position:absolute;left:9804;top:5643;height:306;width:361;" coordorigin="2339488,4712" coordsize="456,385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t"/>
                  <v:rect id="Rectangle 48" o:spid="_x0000_s1026" o:spt="1" style="position:absolute;left:2339575;top:4887;height:70;width:35;" filled="t" stroked="f" coordsize="21600,21600" o:gfxdata="UEsDBAoAAAAAAIdO4kAAAAAAAAAAAAAAAAAEAAAAZHJzL1BLAwQUAAAACACHTuJA8e39Lb4AAADc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hUAv9n4hG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39Lb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Freeform 49" o:spid="_x0000_s1026" o:spt="100" style="position:absolute;left:2339488;top:4712;height:192;width:456;" filled="t" stroked="f" coordsize="3596,1521" o:gfxdata="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8ieb4A&#10;AADc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2339505;top:4922;height:175;width:421;" filled="t" stroked="f" coordsize="421,175" o:gfxdata="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qqN6/&#10;AAAA3AAAAA8AAAAAAAAAAQAgAAAAIgAAAGRycy9kb3ducmV2LnhtbFBLAQIUABQAAAAIAIdO4kAz&#10;LwWeOwAAADkAAAAQAAAAAAAAAAEAIAAAAA4BAABkcnMvc2hhcGV4bWwueG1sUEsFBgAAAAAGAAYA&#10;WwEAALgDAAAAAA==&#10;" path="m368,53l298,53,298,0,123,0,123,53,53,53,53,0,0,0,0,175,421,175,421,0,368,0,368,53xe">
                    <v:path o:connectlocs="368,53;298,53;298,0;123,0;123,53;53,53;53,0;0,0;0,175;421,175;421,0;368,0;368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Rectangle 51" o:spid="_x0000_s1026" o:spt="1" style="position:absolute;left:2339821;top:4887;height:70;width:35;" filled="t" stroked="f" coordsize="21600,21600" o:gfxdata="UEsDBAoAAAAAAIdO4kAAAAAAAAAAAAAAAAAEAAAAZHJzL1BLAwQUAAAACACHTuJAfgRlWb4AAADc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EjUGv7OxCM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RlWb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5302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-506095</wp:posOffset>
                </wp:positionV>
                <wp:extent cx="3221355" cy="461645"/>
                <wp:effectExtent l="0" t="0" r="0" b="0"/>
                <wp:wrapNone/>
                <wp:docPr id="14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 xml:space="preserve">项目经验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b/>
                                <w:bCs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28384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9.7pt;margin-top:-39.85pt;height:36.35pt;width:253.65pt;z-index:-1529014272;mso-width-relative:page;mso-height-relative:page;" filled="f" stroked="f" coordsize="21600,21600" o:gfxdata="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mhJJX2gAAAAoB&#10;AAAPAAAAAAAAAAEAIAAAACIAAABkcnMvZG93bnJldi54bWxQSwECFAAUAAAACACHTuJA6jn3oKcB&#10;AAAlAwAADgAAAAAAAAABACAAAAApAQAAZHJzL2Uyb0RvYy54bWxQSwUGAAAAAAYABgBZAQAAQg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/>
                          <w:smallCaps w:val="0"/>
                          <w:color w:val="283848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 xml:space="preserve">项目经验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b/>
                          <w:bCs/>
                          <w:color w:val="2E75B6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b/>
                          <w:bCs/>
                          <w:color w:val="2E75B6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283848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58144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4175760</wp:posOffset>
                </wp:positionV>
                <wp:extent cx="2186305" cy="19246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" y="6478905"/>
                          <a:ext cx="2186305" cy="192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HTML/CSS                  70%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               50%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AngularJs             30%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          30%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Gulp             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328.8pt;height:151.55pt;width:172.15pt;z-index:-1529009152;mso-width-relative:page;mso-height-relative:page;" filled="f" stroked="f" coordsize="21600,21600" o:gfxdata="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GRUeTdAAAADAEAAA8AAAAAAAAAAQAgAAAAIgAAAGRycy9kb3ducmV2LnhtbFBL&#10;AQIUABQAAAAIAIdO4kDkDfu3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HTML/CSS                  70%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               50%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AngularJs             30%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          30%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Gulp              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325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4311015</wp:posOffset>
                </wp:positionV>
                <wp:extent cx="930910" cy="1751965"/>
                <wp:effectExtent l="0" t="0" r="2540" b="63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031" cy="1751965"/>
                          <a:chOff x="2248" y="9858"/>
                          <a:chExt cx="1256" cy="2759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2248" y="9858"/>
                            <a:ext cx="1256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248" y="10357"/>
                            <a:ext cx="958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248" y="10856"/>
                            <a:ext cx="728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48" y="11355"/>
                            <a:ext cx="471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248" y="11854"/>
                            <a:ext cx="473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248" y="12353"/>
                            <a:ext cx="458" cy="2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1pt;margin-top:339.45pt;height:137.95pt;width:73.3pt;z-index:-1529034752;mso-width-relative:page;mso-height-relative:page;" coordorigin="2248,9858" coordsize="1256,2759" o:gfxdata="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uvfmWNwAAAALAQAADwAAAAAAAAABACAAAAAiAAAAZHJzL2Rvd25yZXYueG1sUEsBAhQA&#10;FAAAAAgAh07iQFQnN0J9AwAAKBUAAA4AAAAAAAAAAQAgAAAAKwEAAGRycy9lMm9Eb2MueG1sUEsF&#10;BgAAAAAGAAYAWQEAABoHAAAAAA==&#10;">
                <o:lock v:ext="edit" aspectratio="f"/>
                <v:rect id="_x0000_s1026" o:spid="_x0000_s1026" o:spt="1" style="position:absolute;left:2248;top:9858;height:264;width:1256;v-text-anchor:middle;" fillcolor="#F2F2F2 [3052]" filled="t" stroked="f" coordsize="21600,21600" o:gfxdata="UEsDBAoAAAAAAIdO4kAAAAAAAAAAAAAAAAAEAAAAZHJzL1BLAwQUAAAACACHTuJA/G7bDc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bts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48;top:10357;height:264;width:958;v-text-anchor:middle;" fillcolor="#F2F2F2 [3052]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48;top:10856;height:264;width:728;v-text-anchor:middle;" fillcolor="#F2F2F2 [3052]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48;top:11355;height:264;width:471;v-text-anchor:middle;" fillcolor="#F2F2F2 [3052]" filled="t" stroked="f" coordsize="21600,21600" o:gfxdata="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vd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48;top:11854;height:264;width:473;v-text-anchor:middle;" fillcolor="#F2F2F2 [3052]" filled="t" stroked="f" coordsize="21600,21600" o:gfxdata="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I9E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48;top:12353;height:264;width:458;v-text-anchor:middle;" fillcolor="#F2F2F2 [3052]" filled="t" stroked="f" coordsize="21600,21600" o:gfxdata="UEsDBAoAAAAAAIdO4kAAAAAAAAAAAAAAAAAEAAAAZHJzL1BLAwQUAAAACACHTuJAacDuSL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1oc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DuS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765926400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-651510</wp:posOffset>
            </wp:positionV>
            <wp:extent cx="2296795" cy="9958705"/>
            <wp:effectExtent l="0" t="0" r="8255" b="4445"/>
            <wp:wrapNone/>
            <wp:docPr id="2" name="图片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995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3152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1538605</wp:posOffset>
                </wp:positionV>
                <wp:extent cx="1395095" cy="1951990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195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 xml:space="preserve">专业：建筑经济管理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学校：西南科技大学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shd w:val="clear" w:color="auto" w:fill="auto"/>
                                <w:lang w:val="en-US" w:eastAsia="zh-CN"/>
                              </w:rPr>
                              <w:t>现居：四川省德阳市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1.25pt;margin-top:121.15pt;height:153.7pt;width:109.85pt;z-index:-1529035776;mso-width-relative:page;mso-height-relative:page;" filled="f" stroked="f" coordsize="21600,21600" o:gfxdata="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ujJe3AAAAAsBAAAPAAAAAAAAAAEAIAAAACIAAABkcnMvZG93bnJldi54bWxQSwECFAAU&#10;AAAACACHTuJA69UybLQBAAAxAwAADgAAAAAAAAABACAAAAAr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 xml:space="preserve">专业：建筑经济管理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学校：西南科技大学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shd w:val="clear" w:color="auto" w:fill="auto"/>
                          <w:lang w:val="en-US" w:eastAsia="zh-CN"/>
                        </w:rPr>
                        <w:t>现居：四川省德阳市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9540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903605</wp:posOffset>
                </wp:positionV>
                <wp:extent cx="2203450" cy="598170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5981700"/>
                          <a:chOff x="4351" y="5351"/>
                          <a:chExt cx="3470" cy="9420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4351" y="5351"/>
                            <a:ext cx="2881" cy="726"/>
                            <a:chOff x="6618" y="4661"/>
                            <a:chExt cx="2881" cy="726"/>
                          </a:xfrm>
                        </wpg:grpSpPr>
                        <wps:wsp>
                          <wps:cNvPr id="22" name="文本框 8"/>
                          <wps:cNvSpPr txBox="1"/>
                          <wps:spPr>
                            <a:xfrm>
                              <a:off x="7089" y="4661"/>
                              <a:ext cx="2410" cy="7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4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pacing w:val="0"/>
                                    <w:sz w:val="28"/>
                                    <w:szCs w:val="28"/>
                                    <w:shd w:val="clear" w:color="auto" w:fill="FFFFFF"/>
                                    <w:lang w:val="en-US" w:eastAsia="zh-CN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  <wpg:grpSp>
                          <wpg:cNvPr id="6" name="组合 6"/>
                          <wpg:cNvGrpSpPr/>
                          <wpg:grpSpPr>
                            <a:xfrm>
                              <a:off x="6618" y="4861"/>
                              <a:ext cx="410" cy="410"/>
                              <a:chOff x="341" y="5035"/>
                              <a:chExt cx="424" cy="424"/>
                            </a:xfrm>
                          </wpg:grpSpPr>
                          <wps:wsp>
                            <wps:cNvPr id="5" name="椭圆 5"/>
                            <wps:cNvSpPr/>
                            <wps:spPr>
                              <a:xfrm>
                                <a:off x="341" y="5035"/>
                                <a:ext cx="424" cy="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851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1" name="Freeform 6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35" y="5129"/>
                                <a:ext cx="238" cy="238"/>
                              </a:xfrm>
                              <a:custGeom>
                                <a:avLst/>
                                <a:gdLst>
                                  <a:gd name="T0" fmla="*/ 4096 w 4097"/>
                                  <a:gd name="T1" fmla="*/ 3712 h 4096"/>
                                  <a:gd name="T2" fmla="*/ 3840 w 4097"/>
                                  <a:gd name="T3" fmla="*/ 4072 h 4096"/>
                                  <a:gd name="T4" fmla="*/ 3840 w 4097"/>
                                  <a:gd name="T5" fmla="*/ 4096 h 4096"/>
                                  <a:gd name="T6" fmla="*/ 256 w 4097"/>
                                  <a:gd name="T7" fmla="*/ 4096 h 4096"/>
                                  <a:gd name="T8" fmla="*/ 256 w 4097"/>
                                  <a:gd name="T9" fmla="*/ 4072 h 4096"/>
                                  <a:gd name="T10" fmla="*/ 0 w 4097"/>
                                  <a:gd name="T11" fmla="*/ 3712 h 4096"/>
                                  <a:gd name="T12" fmla="*/ 384 w 4097"/>
                                  <a:gd name="T13" fmla="*/ 3200 h 4096"/>
                                  <a:gd name="T14" fmla="*/ 1536 w 4097"/>
                                  <a:gd name="T15" fmla="*/ 2560 h 4096"/>
                                  <a:gd name="T16" fmla="*/ 1536 w 4097"/>
                                  <a:gd name="T17" fmla="*/ 2294 h 4096"/>
                                  <a:gd name="T18" fmla="*/ 1024 w 4097"/>
                                  <a:gd name="T19" fmla="*/ 1408 h 4096"/>
                                  <a:gd name="T20" fmla="*/ 1024 w 4097"/>
                                  <a:gd name="T21" fmla="*/ 1024 h 4096"/>
                                  <a:gd name="T22" fmla="*/ 2048 w 4097"/>
                                  <a:gd name="T23" fmla="*/ 0 h 4096"/>
                                  <a:gd name="T24" fmla="*/ 3072 w 4097"/>
                                  <a:gd name="T25" fmla="*/ 1024 h 4096"/>
                                  <a:gd name="T26" fmla="*/ 3072 w 4097"/>
                                  <a:gd name="T27" fmla="*/ 1408 h 4096"/>
                                  <a:gd name="T28" fmla="*/ 2560 w 4097"/>
                                  <a:gd name="T29" fmla="*/ 2294 h 4096"/>
                                  <a:gd name="T30" fmla="*/ 2560 w 4097"/>
                                  <a:gd name="T31" fmla="*/ 2560 h 4096"/>
                                  <a:gd name="T32" fmla="*/ 3712 w 4097"/>
                                  <a:gd name="T33" fmla="*/ 3200 h 4096"/>
                                  <a:gd name="T34" fmla="*/ 4096 w 4097"/>
                                  <a:gd name="T35" fmla="*/ 3712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097" h="4096">
                                    <a:moveTo>
                                      <a:pt x="4096" y="3712"/>
                                    </a:moveTo>
                                    <a:cubicBezTo>
                                      <a:pt x="4097" y="3879"/>
                                      <a:pt x="3989" y="4020"/>
                                      <a:pt x="3840" y="4072"/>
                                    </a:cubicBezTo>
                                    <a:cubicBezTo>
                                      <a:pt x="3840" y="4096"/>
                                      <a:pt x="3840" y="4096"/>
                                      <a:pt x="3840" y="4096"/>
                                    </a:cubicBezTo>
                                    <a:cubicBezTo>
                                      <a:pt x="256" y="4096"/>
                                      <a:pt x="256" y="4096"/>
                                      <a:pt x="256" y="4096"/>
                                    </a:cubicBezTo>
                                    <a:cubicBezTo>
                                      <a:pt x="256" y="4072"/>
                                      <a:pt x="256" y="4072"/>
                                      <a:pt x="256" y="4072"/>
                                    </a:cubicBezTo>
                                    <a:cubicBezTo>
                                      <a:pt x="107" y="4020"/>
                                      <a:pt x="0" y="3879"/>
                                      <a:pt x="0" y="3712"/>
                                    </a:cubicBezTo>
                                    <a:cubicBezTo>
                                      <a:pt x="0" y="3411"/>
                                      <a:pt x="384" y="3200"/>
                                      <a:pt x="384" y="3200"/>
                                    </a:cubicBezTo>
                                    <a:cubicBezTo>
                                      <a:pt x="1536" y="2560"/>
                                      <a:pt x="1536" y="2560"/>
                                      <a:pt x="1536" y="2560"/>
                                    </a:cubicBezTo>
                                    <a:cubicBezTo>
                                      <a:pt x="1536" y="2294"/>
                                      <a:pt x="1536" y="2294"/>
                                      <a:pt x="1536" y="2294"/>
                                    </a:cubicBezTo>
                                    <a:cubicBezTo>
                                      <a:pt x="1230" y="2117"/>
                                      <a:pt x="1024" y="1787"/>
                                      <a:pt x="1024" y="1408"/>
                                    </a:cubicBezTo>
                                    <a:cubicBezTo>
                                      <a:pt x="1024" y="1340"/>
                                      <a:pt x="1024" y="1092"/>
                                      <a:pt x="1024" y="1024"/>
                                    </a:cubicBezTo>
                                    <a:cubicBezTo>
                                      <a:pt x="1024" y="458"/>
                                      <a:pt x="1482" y="0"/>
                                      <a:pt x="2048" y="0"/>
                                    </a:cubicBezTo>
                                    <a:cubicBezTo>
                                      <a:pt x="2614" y="0"/>
                                      <a:pt x="3072" y="458"/>
                                      <a:pt x="3072" y="1024"/>
                                    </a:cubicBezTo>
                                    <a:cubicBezTo>
                                      <a:pt x="3072" y="1092"/>
                                      <a:pt x="3072" y="1340"/>
                                      <a:pt x="3072" y="1408"/>
                                    </a:cubicBezTo>
                                    <a:cubicBezTo>
                                      <a:pt x="3072" y="1787"/>
                                      <a:pt x="2866" y="2117"/>
                                      <a:pt x="2560" y="2294"/>
                                    </a:cubicBezTo>
                                    <a:cubicBezTo>
                                      <a:pt x="2560" y="2560"/>
                                      <a:pt x="2560" y="2560"/>
                                      <a:pt x="2560" y="2560"/>
                                    </a:cubicBezTo>
                                    <a:cubicBezTo>
                                      <a:pt x="3712" y="3200"/>
                                      <a:pt x="3712" y="3200"/>
                                      <a:pt x="3712" y="3200"/>
                                    </a:cubicBezTo>
                                    <a:cubicBezTo>
                                      <a:pt x="3712" y="3200"/>
                                      <a:pt x="4094" y="3421"/>
                                      <a:pt x="4096" y="37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7D7D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4351" y="9693"/>
                            <a:ext cx="2881" cy="726"/>
                            <a:chOff x="6618" y="9418"/>
                            <a:chExt cx="2881" cy="726"/>
                          </a:xfrm>
                        </wpg:grpSpPr>
                        <wps:wsp>
                          <wps:cNvPr id="40" name="文本框 8"/>
                          <wps:cNvSpPr txBox="1"/>
                          <wps:spPr>
                            <a:xfrm>
                              <a:off x="7089" y="9418"/>
                              <a:ext cx="2410" cy="7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4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  <wpg:grpSp>
                          <wpg:cNvPr id="41" name="组合 41"/>
                          <wpg:cNvGrpSpPr/>
                          <wpg:grpSpPr>
                            <a:xfrm>
                              <a:off x="6618" y="9618"/>
                              <a:ext cx="410" cy="410"/>
                              <a:chOff x="341" y="5035"/>
                              <a:chExt cx="424" cy="424"/>
                            </a:xfrm>
                          </wpg:grpSpPr>
                          <wps:wsp>
                            <wps:cNvPr id="42" name="椭圆 5"/>
                            <wps:cNvSpPr/>
                            <wps:spPr>
                              <a:xfrm>
                                <a:off x="341" y="5035"/>
                                <a:ext cx="424" cy="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851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Freeform 6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35" y="5129"/>
                                <a:ext cx="238" cy="238"/>
                              </a:xfrm>
                              <a:custGeom>
                                <a:avLst/>
                                <a:gdLst>
                                  <a:gd name="T0" fmla="*/ 4096 w 4097"/>
                                  <a:gd name="T1" fmla="*/ 3712 h 4096"/>
                                  <a:gd name="T2" fmla="*/ 3840 w 4097"/>
                                  <a:gd name="T3" fmla="*/ 4072 h 4096"/>
                                  <a:gd name="T4" fmla="*/ 3840 w 4097"/>
                                  <a:gd name="T5" fmla="*/ 4096 h 4096"/>
                                  <a:gd name="T6" fmla="*/ 256 w 4097"/>
                                  <a:gd name="T7" fmla="*/ 4096 h 4096"/>
                                  <a:gd name="T8" fmla="*/ 256 w 4097"/>
                                  <a:gd name="T9" fmla="*/ 4072 h 4096"/>
                                  <a:gd name="T10" fmla="*/ 0 w 4097"/>
                                  <a:gd name="T11" fmla="*/ 3712 h 4096"/>
                                  <a:gd name="T12" fmla="*/ 384 w 4097"/>
                                  <a:gd name="T13" fmla="*/ 3200 h 4096"/>
                                  <a:gd name="T14" fmla="*/ 1536 w 4097"/>
                                  <a:gd name="T15" fmla="*/ 2560 h 4096"/>
                                  <a:gd name="T16" fmla="*/ 1536 w 4097"/>
                                  <a:gd name="T17" fmla="*/ 2294 h 4096"/>
                                  <a:gd name="T18" fmla="*/ 1024 w 4097"/>
                                  <a:gd name="T19" fmla="*/ 1408 h 4096"/>
                                  <a:gd name="T20" fmla="*/ 1024 w 4097"/>
                                  <a:gd name="T21" fmla="*/ 1024 h 4096"/>
                                  <a:gd name="T22" fmla="*/ 2048 w 4097"/>
                                  <a:gd name="T23" fmla="*/ 0 h 4096"/>
                                  <a:gd name="T24" fmla="*/ 3072 w 4097"/>
                                  <a:gd name="T25" fmla="*/ 1024 h 4096"/>
                                  <a:gd name="T26" fmla="*/ 3072 w 4097"/>
                                  <a:gd name="T27" fmla="*/ 1408 h 4096"/>
                                  <a:gd name="T28" fmla="*/ 2560 w 4097"/>
                                  <a:gd name="T29" fmla="*/ 2294 h 4096"/>
                                  <a:gd name="T30" fmla="*/ 2560 w 4097"/>
                                  <a:gd name="T31" fmla="*/ 2560 h 4096"/>
                                  <a:gd name="T32" fmla="*/ 3712 w 4097"/>
                                  <a:gd name="T33" fmla="*/ 3200 h 4096"/>
                                  <a:gd name="T34" fmla="*/ 4096 w 4097"/>
                                  <a:gd name="T35" fmla="*/ 3712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097" h="4096">
                                    <a:moveTo>
                                      <a:pt x="4096" y="3712"/>
                                    </a:moveTo>
                                    <a:cubicBezTo>
                                      <a:pt x="4097" y="3879"/>
                                      <a:pt x="3989" y="4020"/>
                                      <a:pt x="3840" y="4072"/>
                                    </a:cubicBezTo>
                                    <a:cubicBezTo>
                                      <a:pt x="3840" y="4096"/>
                                      <a:pt x="3840" y="4096"/>
                                      <a:pt x="3840" y="4096"/>
                                    </a:cubicBezTo>
                                    <a:cubicBezTo>
                                      <a:pt x="256" y="4096"/>
                                      <a:pt x="256" y="4096"/>
                                      <a:pt x="256" y="4096"/>
                                    </a:cubicBezTo>
                                    <a:cubicBezTo>
                                      <a:pt x="256" y="4072"/>
                                      <a:pt x="256" y="4072"/>
                                      <a:pt x="256" y="4072"/>
                                    </a:cubicBezTo>
                                    <a:cubicBezTo>
                                      <a:pt x="107" y="4020"/>
                                      <a:pt x="0" y="3879"/>
                                      <a:pt x="0" y="3712"/>
                                    </a:cubicBezTo>
                                    <a:cubicBezTo>
                                      <a:pt x="0" y="3411"/>
                                      <a:pt x="384" y="3200"/>
                                      <a:pt x="384" y="3200"/>
                                    </a:cubicBezTo>
                                    <a:cubicBezTo>
                                      <a:pt x="1536" y="2560"/>
                                      <a:pt x="1536" y="2560"/>
                                      <a:pt x="1536" y="2560"/>
                                    </a:cubicBezTo>
                                    <a:cubicBezTo>
                                      <a:pt x="1536" y="2294"/>
                                      <a:pt x="1536" y="2294"/>
                                      <a:pt x="1536" y="2294"/>
                                    </a:cubicBezTo>
                                    <a:cubicBezTo>
                                      <a:pt x="1230" y="2117"/>
                                      <a:pt x="1024" y="1787"/>
                                      <a:pt x="1024" y="1408"/>
                                    </a:cubicBezTo>
                                    <a:cubicBezTo>
                                      <a:pt x="1024" y="1340"/>
                                      <a:pt x="1024" y="1092"/>
                                      <a:pt x="1024" y="1024"/>
                                    </a:cubicBezTo>
                                    <a:cubicBezTo>
                                      <a:pt x="1024" y="458"/>
                                      <a:pt x="1482" y="0"/>
                                      <a:pt x="2048" y="0"/>
                                    </a:cubicBezTo>
                                    <a:cubicBezTo>
                                      <a:pt x="2614" y="0"/>
                                      <a:pt x="3072" y="458"/>
                                      <a:pt x="3072" y="1024"/>
                                    </a:cubicBezTo>
                                    <a:cubicBezTo>
                                      <a:pt x="3072" y="1092"/>
                                      <a:pt x="3072" y="1340"/>
                                      <a:pt x="3072" y="1408"/>
                                    </a:cubicBezTo>
                                    <a:cubicBezTo>
                                      <a:pt x="3072" y="1787"/>
                                      <a:pt x="2866" y="2117"/>
                                      <a:pt x="2560" y="2294"/>
                                    </a:cubicBezTo>
                                    <a:cubicBezTo>
                                      <a:pt x="2560" y="2560"/>
                                      <a:pt x="2560" y="2560"/>
                                      <a:pt x="2560" y="2560"/>
                                    </a:cubicBezTo>
                                    <a:cubicBezTo>
                                      <a:pt x="3712" y="3200"/>
                                      <a:pt x="3712" y="3200"/>
                                      <a:pt x="3712" y="3200"/>
                                    </a:cubicBezTo>
                                    <a:cubicBezTo>
                                      <a:pt x="3712" y="3200"/>
                                      <a:pt x="4094" y="3421"/>
                                      <a:pt x="4096" y="37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7D7D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05" name="组合 105"/>
                        <wpg:cNvGrpSpPr/>
                        <wpg:grpSpPr>
                          <a:xfrm>
                            <a:off x="4351" y="14045"/>
                            <a:ext cx="3471" cy="727"/>
                            <a:chOff x="6618" y="4661"/>
                            <a:chExt cx="3471" cy="727"/>
                          </a:xfrm>
                        </wpg:grpSpPr>
                        <wps:wsp>
                          <wps:cNvPr id="106" name="文本框 8"/>
                          <wps:cNvSpPr txBox="1"/>
                          <wps:spPr>
                            <a:xfrm>
                              <a:off x="7089" y="4661"/>
                              <a:ext cx="3000" cy="7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4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smallCaps w:val="0"/>
                                    <w:color w:val="D9D9D9" w:themeColor="background1" w:themeShade="D9"/>
                                    <w:spacing w:val="0"/>
                                    <w:sz w:val="28"/>
                                    <w:szCs w:val="28"/>
                                    <w:shd w:val="clear" w:color="auto" w:fill="FFFFFF"/>
                                    <w:lang w:val="en-US" w:eastAsia="zh-CN"/>
                                  </w:rPr>
                                  <w:t xml:space="preserve">联系方式 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  <wpg:grpSp>
                          <wpg:cNvPr id="107" name="组合 6"/>
                          <wpg:cNvGrpSpPr/>
                          <wpg:grpSpPr>
                            <a:xfrm>
                              <a:off x="6618" y="4861"/>
                              <a:ext cx="410" cy="410"/>
                              <a:chOff x="341" y="5035"/>
                              <a:chExt cx="424" cy="424"/>
                            </a:xfrm>
                          </wpg:grpSpPr>
                          <wps:wsp>
                            <wps:cNvPr id="108" name="椭圆 5"/>
                            <wps:cNvSpPr/>
                            <wps:spPr>
                              <a:xfrm>
                                <a:off x="341" y="5035"/>
                                <a:ext cx="424" cy="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851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9" name="Freeform 6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35" y="5129"/>
                                <a:ext cx="238" cy="238"/>
                              </a:xfrm>
                              <a:custGeom>
                                <a:avLst/>
                                <a:gdLst>
                                  <a:gd name="T0" fmla="*/ 4096 w 4097"/>
                                  <a:gd name="T1" fmla="*/ 3712 h 4096"/>
                                  <a:gd name="T2" fmla="*/ 3840 w 4097"/>
                                  <a:gd name="T3" fmla="*/ 4072 h 4096"/>
                                  <a:gd name="T4" fmla="*/ 3840 w 4097"/>
                                  <a:gd name="T5" fmla="*/ 4096 h 4096"/>
                                  <a:gd name="T6" fmla="*/ 256 w 4097"/>
                                  <a:gd name="T7" fmla="*/ 4096 h 4096"/>
                                  <a:gd name="T8" fmla="*/ 256 w 4097"/>
                                  <a:gd name="T9" fmla="*/ 4072 h 4096"/>
                                  <a:gd name="T10" fmla="*/ 0 w 4097"/>
                                  <a:gd name="T11" fmla="*/ 3712 h 4096"/>
                                  <a:gd name="T12" fmla="*/ 384 w 4097"/>
                                  <a:gd name="T13" fmla="*/ 3200 h 4096"/>
                                  <a:gd name="T14" fmla="*/ 1536 w 4097"/>
                                  <a:gd name="T15" fmla="*/ 2560 h 4096"/>
                                  <a:gd name="T16" fmla="*/ 1536 w 4097"/>
                                  <a:gd name="T17" fmla="*/ 2294 h 4096"/>
                                  <a:gd name="T18" fmla="*/ 1024 w 4097"/>
                                  <a:gd name="T19" fmla="*/ 1408 h 4096"/>
                                  <a:gd name="T20" fmla="*/ 1024 w 4097"/>
                                  <a:gd name="T21" fmla="*/ 1024 h 4096"/>
                                  <a:gd name="T22" fmla="*/ 2048 w 4097"/>
                                  <a:gd name="T23" fmla="*/ 0 h 4096"/>
                                  <a:gd name="T24" fmla="*/ 3072 w 4097"/>
                                  <a:gd name="T25" fmla="*/ 1024 h 4096"/>
                                  <a:gd name="T26" fmla="*/ 3072 w 4097"/>
                                  <a:gd name="T27" fmla="*/ 1408 h 4096"/>
                                  <a:gd name="T28" fmla="*/ 2560 w 4097"/>
                                  <a:gd name="T29" fmla="*/ 2294 h 4096"/>
                                  <a:gd name="T30" fmla="*/ 2560 w 4097"/>
                                  <a:gd name="T31" fmla="*/ 2560 h 4096"/>
                                  <a:gd name="T32" fmla="*/ 3712 w 4097"/>
                                  <a:gd name="T33" fmla="*/ 3200 h 4096"/>
                                  <a:gd name="T34" fmla="*/ 4096 w 4097"/>
                                  <a:gd name="T35" fmla="*/ 3712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097" h="4096">
                                    <a:moveTo>
                                      <a:pt x="4096" y="3712"/>
                                    </a:moveTo>
                                    <a:cubicBezTo>
                                      <a:pt x="4097" y="3879"/>
                                      <a:pt x="3989" y="4020"/>
                                      <a:pt x="3840" y="4072"/>
                                    </a:cubicBezTo>
                                    <a:cubicBezTo>
                                      <a:pt x="3840" y="4096"/>
                                      <a:pt x="3840" y="4096"/>
                                      <a:pt x="3840" y="4096"/>
                                    </a:cubicBezTo>
                                    <a:cubicBezTo>
                                      <a:pt x="256" y="4096"/>
                                      <a:pt x="256" y="4096"/>
                                      <a:pt x="256" y="4096"/>
                                    </a:cubicBezTo>
                                    <a:cubicBezTo>
                                      <a:pt x="256" y="4072"/>
                                      <a:pt x="256" y="4072"/>
                                      <a:pt x="256" y="4072"/>
                                    </a:cubicBezTo>
                                    <a:cubicBezTo>
                                      <a:pt x="107" y="4020"/>
                                      <a:pt x="0" y="3879"/>
                                      <a:pt x="0" y="3712"/>
                                    </a:cubicBezTo>
                                    <a:cubicBezTo>
                                      <a:pt x="0" y="3411"/>
                                      <a:pt x="384" y="3200"/>
                                      <a:pt x="384" y="3200"/>
                                    </a:cubicBezTo>
                                    <a:cubicBezTo>
                                      <a:pt x="1536" y="2560"/>
                                      <a:pt x="1536" y="2560"/>
                                      <a:pt x="1536" y="2560"/>
                                    </a:cubicBezTo>
                                    <a:cubicBezTo>
                                      <a:pt x="1536" y="2294"/>
                                      <a:pt x="1536" y="2294"/>
                                      <a:pt x="1536" y="2294"/>
                                    </a:cubicBezTo>
                                    <a:cubicBezTo>
                                      <a:pt x="1230" y="2117"/>
                                      <a:pt x="1024" y="1787"/>
                                      <a:pt x="1024" y="1408"/>
                                    </a:cubicBezTo>
                                    <a:cubicBezTo>
                                      <a:pt x="1024" y="1340"/>
                                      <a:pt x="1024" y="1092"/>
                                      <a:pt x="1024" y="1024"/>
                                    </a:cubicBezTo>
                                    <a:cubicBezTo>
                                      <a:pt x="1024" y="458"/>
                                      <a:pt x="1482" y="0"/>
                                      <a:pt x="2048" y="0"/>
                                    </a:cubicBezTo>
                                    <a:cubicBezTo>
                                      <a:pt x="2614" y="0"/>
                                      <a:pt x="3072" y="458"/>
                                      <a:pt x="3072" y="1024"/>
                                    </a:cubicBezTo>
                                    <a:cubicBezTo>
                                      <a:pt x="3072" y="1092"/>
                                      <a:pt x="3072" y="1340"/>
                                      <a:pt x="3072" y="1408"/>
                                    </a:cubicBezTo>
                                    <a:cubicBezTo>
                                      <a:pt x="3072" y="1787"/>
                                      <a:pt x="2866" y="2117"/>
                                      <a:pt x="2560" y="2294"/>
                                    </a:cubicBezTo>
                                    <a:cubicBezTo>
                                      <a:pt x="2560" y="2560"/>
                                      <a:pt x="2560" y="2560"/>
                                      <a:pt x="2560" y="2560"/>
                                    </a:cubicBezTo>
                                    <a:cubicBezTo>
                                      <a:pt x="3712" y="3200"/>
                                      <a:pt x="3712" y="3200"/>
                                      <a:pt x="3712" y="3200"/>
                                    </a:cubicBezTo>
                                    <a:cubicBezTo>
                                      <a:pt x="3712" y="3200"/>
                                      <a:pt x="4094" y="3421"/>
                                      <a:pt x="4096" y="37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7D7D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3pt;margin-top:71.15pt;height:471pt;width:173.5pt;z-index:-1529013248;mso-width-relative:page;mso-height-relative:page;" coordorigin="4351,5351" coordsize="3470,9420" o:gfxdata="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">
                <o:lock v:ext="edit" aspectratio="f"/>
                <v:group id="_x0000_s1026" o:spid="_x0000_s1026" o:spt="203" style="position:absolute;left:4351;top:5351;height:726;width:2881;" coordorigin="6618,4661" coordsize="2881,72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" o:spid="_x0000_s1026" o:spt="202" type="#_x0000_t202" style="position:absolute;left:7089;top:4661;height:727;width:241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4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pacing w:val="0"/>
                              <w:sz w:val="28"/>
                              <w:szCs w:val="28"/>
                              <w:shd w:val="clear" w:color="auto" w:fill="FFFFFF"/>
                              <w:lang w:val="en-US" w:eastAsia="zh-CN"/>
                            </w:rPr>
                            <w:t>基本资料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18;top:4861;height:410;width:410;" coordorigin="341,5035" coordsize="424,42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41;top:5035;height:424;width:424;v-text-anchor:middle;" fillcolor="#385165" filled="t" stroked="f" coordsize="21600,21600" o:gfxdata="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nh5L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69" o:spid="_x0000_s1026" o:spt="100" style="position:absolute;left:435;top:5129;height:238;width:238;" fillcolor="#D7D7D7" filled="t" stroked="f" coordsize="4097,4096" o:gfxdata="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aamu/&#10;AAAA3AAAAA8AAAAAAAAAAQAgAAAAIgAAAGRycy9kb3ducmV2LnhtbFBLAQIUABQAAAAIAIdO4kAz&#10;LwWeOwAAADkAAAAQAAAAAAAAAAEAIAAAAA4BAABkcnMvc2hhcGV4bWwueG1sUEsFBgAAAAAGAAYA&#10;WwEAALg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  <v:path o:connectlocs="237,215;223,236;223,238;14,238;14,236;0,215;22,185;89,148;89,133;59,81;59,59;118,0;178,59;178,81;148,133;148,148;215,185;237,21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4351;top:9693;height:726;width:2881;" coordorigin="6618,9418" coordsize="2881,726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" o:spid="_x0000_s1026" o:spt="202" type="#_x0000_t202" style="position:absolute;left:7089;top:9418;height:727;width:241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4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18;top:9618;height:410;width:410;" coordorigin="341,5035" coordsize="424,42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5" o:spid="_x0000_s1026" o:spt="3" type="#_x0000_t3" style="position:absolute;left:341;top:5035;height:424;width:424;v-text-anchor:middle;" fillcolor="#385165" filled="t" stroked="f" coordsize="21600,21600" o:gfxdata="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/rs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69" o:spid="_x0000_s1026" o:spt="100" style="position:absolute;left:435;top:5129;height:238;width:238;" fillcolor="#D7D7D7" filled="t" stroked="f" coordsize="4097,4096" o:gfxdata="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rSlC/&#10;AAAA2wAAAA8AAAAAAAAAAQAgAAAAIgAAAGRycy9kb3ducmV2LnhtbFBLAQIUABQAAAAIAIdO4kAz&#10;LwWeOwAAADkAAAAQAAAAAAAAAAEAIAAAAA4BAABkcnMvc2hhcGV4bWwueG1sUEsFBgAAAAAGAAYA&#10;WwEAALg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  <v:path o:connectlocs="237,215;223,236;223,238;14,238;14,236;0,215;22,185;89,148;89,133;59,81;59,59;118,0;178,59;178,81;148,133;148,148;215,185;237,21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4351;top:14045;height:727;width:3471;" coordorigin="6618,4661" coordsize="3471,727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" o:spid="_x0000_s1026" o:spt="202" type="#_x0000_t202" style="position:absolute;left:7089;top:4661;height:727;width:3000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4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aps/>
                              <w:smallCaps w:val="0"/>
                              <w:color w:val="D9D9D9" w:themeColor="background1" w:themeShade="D9"/>
                              <w:spacing w:val="0"/>
                              <w:sz w:val="28"/>
                              <w:szCs w:val="28"/>
                              <w:shd w:val="clear" w:color="auto" w:fill="FFFFFF"/>
                              <w:lang w:val="en-US" w:eastAsia="zh-CN"/>
                            </w:rPr>
                            <w:t xml:space="preserve">联系方式 </w:t>
                          </w:r>
                        </w:p>
                      </w:txbxContent>
                    </v:textbox>
                  </v:shape>
                  <v:group id="组合 6" o:spid="_x0000_s1026" o:spt="203" style="position:absolute;left:6618;top:4861;height:410;width:410;" coordorigin="341,5035" coordsize="424,42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5" o:spid="_x0000_s1026" o:spt="3" type="#_x0000_t3" style="position:absolute;left:341;top:5035;height:424;width:424;v-text-anchor:middle;" fillcolor="#385165" filled="t" stroked="f" coordsize="21600,21600" o:gfxdata="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q/L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69" o:spid="_x0000_s1026" o:spt="100" style="position:absolute;left:435;top:5129;height:238;width:238;" fillcolor="#D7D7D7" filled="t" stroked="f" coordsize="4097,4096" o:gfxdata="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PdGy8AAAA&#10;3A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  <v:path o:connectlocs="237,215;223,236;223,238;14,238;14,236;0,215;22,185;89,148;89,133;59,81;59,59;118,0;178,59;178,81;148,133;148,148;215,185;237,21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67360" behindDoc="0" locked="0" layoutInCell="1" allowOverlap="1">
                <wp:simplePos x="0" y="0"/>
                <wp:positionH relativeFrom="column">
                  <wp:posOffset>-995045</wp:posOffset>
                </wp:positionH>
                <wp:positionV relativeFrom="paragraph">
                  <wp:posOffset>229870</wp:posOffset>
                </wp:positionV>
                <wp:extent cx="2190750" cy="7524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955" y="1287145"/>
                          <a:ext cx="21907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  <w:t>Web前端开发助理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35pt;margin-top:18.1pt;height:59.25pt;width:172.5pt;z-index:-1528999936;mso-width-relative:page;mso-height-relative:page;" filled="f" stroked="f" coordsize="21600,21600" o:gfxdata="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TC1ut0AAAALAQAADwAAAAAAAAABACAAAAAiAAAAZHJzL2Rvd25yZXYueG1sUEsB&#10;AhQAFAAAAAgAh07iQAbVL+0pAgAAJ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:shd w:val="clear" w:color="auto" w:fill="auto"/>
                          <w:lang w:val="en-US" w:eastAsia="zh-CN"/>
                        </w:rPr>
                        <w:t>Web前端开发助理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:shd w:val="clear" w:color="auto" w:fill="auto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5930496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-426720</wp:posOffset>
                </wp:positionV>
                <wp:extent cx="1989455" cy="7245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任东洋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5pt;margin-top:-33.6pt;height:57.05pt;width:156.65pt;z-index:-1529036800;mso-width-relative:page;mso-height-relative:page;" filled="f" stroked="f" coordsize="21600,21600" o:gfxdata="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rUhK3cAAAACwEAAA8AAAAAAAAAAQAgAAAAIgAAAGRycy9kb3ducmV2LnhtbFBLAQIUABQA&#10;AAAIAIdO4kD95syUswEAADADAAAOAAAAAAAAAAEAIAAAACs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任东洋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雅宋体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汉仪晓波折纸体简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字迹-童体毛笔简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明尚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经黑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泉驿微米黑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华康勘亭流W9(P)">
    <w:altName w:val="宋体"/>
    <w:panose1 w:val="03000900000000000000"/>
    <w:charset w:val="86"/>
    <w:family w:val="auto"/>
    <w:pitch w:val="default"/>
    <w:sig w:usb0="00000000" w:usb1="00000000" w:usb2="00000012" w:usb3="00000000" w:csb0="00040000" w:csb1="00000000"/>
  </w:font>
  <w:font w:name="苏新诗古印宋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镇海风格简字体">
    <w:altName w:val="宋体"/>
    <w:panose1 w:val="040B0509000000000000"/>
    <w:charset w:val="86"/>
    <w:family w:val="auto"/>
    <w:pitch w:val="default"/>
    <w:sig w:usb0="00000000" w:usb1="00000000" w:usb2="00000012" w:usb3="00000000" w:csb0="00040000" w:csb1="00000000"/>
  </w:font>
  <w:font w:name="汉仪良品线简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跳跳体简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海鲜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行书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胡晓波趣圆体">
    <w:altName w:val="MS UI Gothic"/>
    <w:panose1 w:val="020B0100000000000000"/>
    <w:charset w:val="80"/>
    <w:family w:val="auto"/>
    <w:pitch w:val="default"/>
    <w:sig w:usb0="00000000" w:usb1="00000000" w:usb2="00000000" w:usb3="00000000" w:csb0="00020000" w:csb1="00000000"/>
  </w:font>
  <w:font w:name="造字工房尚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形黑（非商用）粗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形黑（非商用）细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情书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文研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毅黑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黄金时代（非商用）粗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锐字锐线俏皮简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锐字锐线怒放黑简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ＤＦ明朝体W5">
    <w:altName w:val="MS UI Gothic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DFGothic-E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JinWenW3-B5">
    <w:altName w:val="MingLiU-ExtB"/>
    <w:panose1 w:val="030F0309000000000000"/>
    <w:charset w:val="88"/>
    <w:family w:val="auto"/>
    <w:pitch w:val="default"/>
    <w:sig w:usb0="00000000" w:usb1="00000000" w:usb2="00000016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(P)">
    <w:altName w:val="宋体"/>
    <w:panose1 w:val="040B0500000000000000"/>
    <w:charset w:val="86"/>
    <w:family w:val="auto"/>
    <w:pitch w:val="default"/>
    <w:sig w:usb0="00000000" w:usb1="00000000" w:usb2="00000012" w:usb3="00000000" w:csb0="00040000" w:csb1="00000000"/>
  </w:font>
  <w:font w:name="华康布丁体W12">
    <w:altName w:val="宋体"/>
    <w:panose1 w:val="040B0C09000000000000"/>
    <w:charset w:val="86"/>
    <w:family w:val="auto"/>
    <w:pitch w:val="default"/>
    <w:sig w:usb0="00000000" w:usb1="00000000" w:usb2="00000012" w:usb3="00000000" w:csb0="00040000" w:csb1="00000000"/>
  </w:font>
  <w:font w:name="华康布丁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华康新综艺W7(P)">
    <w:altName w:val="宋体"/>
    <w:panose1 w:val="040B0700000000000000"/>
    <w:charset w:val="86"/>
    <w:family w:val="auto"/>
    <w:pitch w:val="default"/>
    <w:sig w:usb0="00000000" w:usb1="00000000" w:usb2="00000012" w:usb3="00000000" w:csb0="00040000" w:csb1="00000000"/>
  </w:font>
  <w:font w:name="华康瘦金体W3(P)">
    <w:altName w:val="宋体"/>
    <w:panose1 w:val="03000300000000000000"/>
    <w:charset w:val="86"/>
    <w:family w:val="auto"/>
    <w:pitch w:val="default"/>
    <w:sig w:usb0="00000000" w:usb1="00000000" w:usb2="00000012" w:usb3="00000000" w:csb0="00040000" w:csb1="00000000"/>
  </w:font>
  <w:font w:name="华康饰艺体W5">
    <w:altName w:val="宋体"/>
    <w:panose1 w:val="04020509000000000000"/>
    <w:charset w:val="86"/>
    <w:family w:val="auto"/>
    <w:pitch w:val="default"/>
    <w:sig w:usb0="00000000" w:usb1="00000000" w:usb2="00000012" w:usb3="00000000" w:csb0="00040000" w:csb1="00000000"/>
  </w:font>
  <w:font w:name="华康饰艺体W5(P)">
    <w:altName w:val="宋体"/>
    <w:panose1 w:val="04020500000000000000"/>
    <w:charset w:val="86"/>
    <w:family w:val="auto"/>
    <w:pitch w:val="default"/>
    <w:sig w:usb0="00000000" w:usb1="00000000" w:usb2="00000012" w:usb3="00000000" w:csb0="00040000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  <w:font w:name="华康龙门石碑W9(P)">
    <w:altName w:val="宋体"/>
    <w:panose1 w:val="03000900000000000000"/>
    <w:charset w:val="86"/>
    <w:family w:val="auto"/>
    <w:pitch w:val="default"/>
    <w:sig w:usb0="00000000" w:usb1="00000000" w:usb2="00000012" w:usb3="00000000" w:csb0="00040000" w:csb1="00000000"/>
  </w:font>
  <w:font w:name="南宋书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味觉字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FangSong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超粗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兰亭粗黑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文鼎中楷体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锐字云字库幼綫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未央简体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殷周大篆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小麦体简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DFMincho-SU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新蒂剪纸体">
    <w:altName w:val="宋体"/>
    <w:panose1 w:val="03000600000000000000"/>
    <w:charset w:val="86"/>
    <w:family w:val="auto"/>
    <w:pitch w:val="default"/>
    <w:sig w:usb0="00000000" w:usb1="00000000" w:usb2="00000000" w:usb3="00000000" w:csb0="00040001" w:csb1="00000000"/>
  </w:font>
  <w:font w:name="新蒂黑板报底字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段宁毛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沙孟海书法字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浙江民間書刻體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PPOP1W5-B5">
    <w:altName w:val="MingLiU-ExtB"/>
    <w:panose1 w:val="040B0500000000000000"/>
    <w:charset w:val="88"/>
    <w:family w:val="auto"/>
    <w:pitch w:val="default"/>
    <w:sig w:usb0="00000000" w:usb1="00000000" w:usb2="00000016" w:usb3="00000000" w:csb0="00100000" w:csb1="00000000"/>
  </w:font>
  <w:font w:name="DFPYanKaiW5-B5">
    <w:altName w:val="MingLiU-ExtB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DFPOP1W5-B5">
    <w:altName w:val="MingLiU-ExtB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725 Cn BT">
    <w:altName w:val="Segoe Print"/>
    <w:panose1 w:val="02040506070705020204"/>
    <w:charset w:val="00"/>
    <w:family w:val="auto"/>
    <w:pitch w:val="default"/>
    <w:sig w:usb0="00000000" w:usb1="00000000" w:usb2="00000000" w:usb3="00000000" w:csb0="0000001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ngraversGothic BT">
    <w:altName w:val="Segoe Print"/>
    <w:panose1 w:val="020B0507020203020204"/>
    <w:charset w:val="00"/>
    <w:family w:val="auto"/>
    <w:pitch w:val="default"/>
    <w:sig w:usb0="00000000" w:usb1="00000000" w:usb2="00000000" w:usb3="00000000" w:csb0="0000001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eehand521 BT">
    <w:altName w:val="Mongolian Baiti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doni Bd BT">
    <w:altName w:val="Segoe Print"/>
    <w:panose1 w:val="02070803080706020303"/>
    <w:charset w:val="00"/>
    <w:family w:val="auto"/>
    <w:pitch w:val="default"/>
    <w:sig w:usb0="00000000" w:usb1="00000000" w:usb2="00000000" w:usb3="00000000" w:csb0="00000011" w:csb1="00000000"/>
  </w:font>
  <w:font w:name="Bodoni Bk BT">
    <w:altName w:val="Segoe Print"/>
    <w:panose1 w:val="02070603070706020303"/>
    <w:charset w:val="00"/>
    <w:family w:val="auto"/>
    <w:pitch w:val="default"/>
    <w:sig w:usb0="00000000" w:usb1="00000000" w:usb2="00000000" w:usb3="00000000" w:csb0="0000001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SchbkCyrill BT">
    <w:altName w:val="Segoe Print"/>
    <w:panose1 w:val="02040603050705020303"/>
    <w:charset w:val="00"/>
    <w:family w:val="auto"/>
    <w:pitch w:val="default"/>
    <w:sig w:usb0="00000000" w:usb1="00000000" w:usb2="00000000" w:usb3="00000000" w:csb0="00000004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entury751 No2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Lt BT">
    <w:altName w:val="Segoe Print"/>
    <w:panose1 w:val="0204060404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metr415 Blk BT">
    <w:altName w:val="Segoe UI Semibold"/>
    <w:panose1 w:val="020B0802020204020303"/>
    <w:charset w:val="00"/>
    <w:family w:val="auto"/>
    <w:pitch w:val="default"/>
    <w:sig w:usb0="00000000" w:usb1="00000000" w:usb2="00000000" w:usb3="00000000" w:csb0="00000011" w:csb1="00000000"/>
  </w:font>
  <w:font w:name="Geometr212 BkCn BT">
    <w:altName w:val="Segoe Print"/>
    <w:panose1 w:val="020B0603020204020204"/>
    <w:charset w:val="00"/>
    <w:family w:val="auto"/>
    <w:pitch w:val="default"/>
    <w:sig w:usb0="00000000" w:usb1="00000000" w:usb2="00000000" w:usb3="00000000" w:csb0="00000011" w:csb1="00000000"/>
  </w:font>
  <w:font w:name="GeoSlab703 MdCn BT">
    <w:altName w:val="Segoe Print"/>
    <w:panose1 w:val="02060506020205050403"/>
    <w:charset w:val="00"/>
    <w:family w:val="auto"/>
    <w:pitch w:val="default"/>
    <w:sig w:usb0="00000000" w:usb1="00000000" w:usb2="00000000" w:usb3="00000000" w:csb0="0000001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ometr706 BlkCn BT">
    <w:altName w:val="Segoe Print"/>
    <w:panose1 w:val="020B0706030503030204"/>
    <w:charset w:val="00"/>
    <w:family w:val="auto"/>
    <w:pitch w:val="default"/>
    <w:sig w:usb0="00000000" w:usb1="00000000" w:usb2="00000000" w:usb3="00000000" w:csb0="00000011" w:csb1="00000000"/>
  </w:font>
  <w:font w:name="GeoSlab703 Md BT">
    <w:altName w:val="Segoe Print"/>
    <w:panose1 w:val="02060603020205020403"/>
    <w:charset w:val="00"/>
    <w:family w:val="auto"/>
    <w:pitch w:val="default"/>
    <w:sig w:usb0="00000000" w:usb1="00000000" w:usb2="00000000" w:usb3="00000000" w:csb0="00000011" w:csb1="00000000"/>
  </w:font>
  <w:font w:name="Humanst521 BT">
    <w:altName w:val="Segoe Print"/>
    <w:panose1 w:val="020B0602020204020204"/>
    <w:charset w:val="00"/>
    <w:family w:val="auto"/>
    <w:pitch w:val="default"/>
    <w:sig w:usb0="00000000" w:usb1="00000000" w:usb2="00000000" w:usb3="00000000" w:csb0="00000011" w:csb1="00000000"/>
  </w:font>
  <w:font w:name="Humanst521 Lt BT">
    <w:altName w:val="Segoe Print"/>
    <w:panose1 w:val="020B0402020204020304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ews701 BT">
    <w:altName w:val="Segoe Print"/>
    <w:panose1 w:val="02040603040505090204"/>
    <w:charset w:val="00"/>
    <w:family w:val="auto"/>
    <w:pitch w:val="default"/>
    <w:sig w:usb0="00000000" w:usb1="00000000" w:usb2="00000000" w:usb3="00000000" w:csb0="0000001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umnst777 BlkCn BT">
    <w:altName w:val="Segoe Print"/>
    <w:panose1 w:val="020B0803030504020204"/>
    <w:charset w:val="00"/>
    <w:family w:val="auto"/>
    <w:pitch w:val="default"/>
    <w:sig w:usb0="00000000" w:usb1="00000000" w:usb2="00000000" w:usb3="00000000" w:csb0="0000001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ypoUpright BT">
    <w:altName w:val="Mongolian Baiti"/>
    <w:panose1 w:val="03020702030807050705"/>
    <w:charset w:val="00"/>
    <w:family w:val="auto"/>
    <w:pitch w:val="default"/>
    <w:sig w:usb0="00000000" w:usb1="00000000" w:usb2="00000000" w:usb3="00000000" w:csb0="0000001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LtEx BT">
    <w:altName w:val="Segoe Print"/>
    <w:panose1 w:val="020B0505020202020204"/>
    <w:charset w:val="00"/>
    <w:family w:val="auto"/>
    <w:pitch w:val="default"/>
    <w:sig w:usb0="00000000" w:usb1="00000000" w:usb2="00000000" w:usb3="00000000" w:csb0="00000011" w:csb1="00000000"/>
  </w:font>
  <w:font w:name="Swis721 Lt BT">
    <w:altName w:val="Malgun Gothic"/>
    <w:panose1 w:val="020B0403020202020204"/>
    <w:charset w:val="00"/>
    <w:family w:val="auto"/>
    <w:pitch w:val="default"/>
    <w:sig w:usb0="00000000" w:usb1="00000000" w:usb2="00000000" w:usb3="00000000" w:csb0="00000011" w:csb1="00000000"/>
  </w:font>
  <w:font w:name="Swis721 Hv BT">
    <w:altName w:val="Yu Gothic UI Semibold"/>
    <w:panose1 w:val="020B0804020202020204"/>
    <w:charset w:val="00"/>
    <w:family w:val="auto"/>
    <w:pitch w:val="default"/>
    <w:sig w:usb0="00000000" w:usb1="00000000" w:usb2="00000000" w:usb3="00000000" w:csb0="00000011" w:csb1="00000000"/>
  </w:font>
  <w:font w:name="Swis721 Cn BT">
    <w:altName w:val="Segoe Print"/>
    <w:panose1 w:val="020B0506020202030204"/>
    <w:charset w:val="00"/>
    <w:family w:val="auto"/>
    <w:pitch w:val="default"/>
    <w:sig w:usb0="00000000" w:usb1="00000000" w:usb2="00000000" w:usb3="00000000" w:csb0="00000011" w:csb1="0000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wis721 BlkCn BT">
    <w:altName w:val="Segoe Print"/>
    <w:panose1 w:val="020B080603050204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Square721 Cn BT">
    <w:altName w:val="Segoe Print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OCR-B 10 BT">
    <w:altName w:val="Trebuchet MS"/>
    <w:panose1 w:val="020B0601020202020204"/>
    <w:charset w:val="00"/>
    <w:family w:val="auto"/>
    <w:pitch w:val="default"/>
    <w:sig w:usb0="00000000" w:usb1="00000000" w:usb2="00000000" w:usb3="00000000" w:csb0="00000001" w:csb1="00000000"/>
  </w:font>
  <w:font w:name="OCR-A BT">
    <w:altName w:val="Segoe Prin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NewsGoth BT">
    <w:altName w:val="Malgun Gothic"/>
    <w:panose1 w:val="020B0503020203020204"/>
    <w:charset w:val="00"/>
    <w:family w:val="auto"/>
    <w:pitch w:val="default"/>
    <w:sig w:usb0="00000000" w:usb1="00000000" w:usb2="00000000" w:usb3="00000000" w:csb0="00000011" w:csb1="00000000"/>
  </w:font>
  <w:font w:name="NewsGoth Cn BT">
    <w:altName w:val="Segoe Print"/>
    <w:panose1 w:val="020B0506020202030204"/>
    <w:charset w:val="00"/>
    <w:family w:val="auto"/>
    <w:pitch w:val="default"/>
    <w:sig w:usb0="00000000" w:usb1="00000000" w:usb2="00000000" w:usb3="00000000" w:csb0="00000011" w:csb1="00000000"/>
  </w:font>
  <w:font w:name="NewsGoth Lt BT">
    <w:altName w:val="Segoe Print"/>
    <w:panose1 w:val="020B0406020203020204"/>
    <w:charset w:val="00"/>
    <w:family w:val="auto"/>
    <w:pitch w:val="default"/>
    <w:sig w:usb0="00000000" w:usb1="00000000" w:usb2="00000000" w:usb3="00000000" w:csb0="0000001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Futura Bk BT">
    <w:altName w:val="Segoe Print"/>
    <w:panose1 w:val="020B0502020204020303"/>
    <w:charset w:val="00"/>
    <w:family w:val="auto"/>
    <w:pitch w:val="default"/>
    <w:sig w:usb0="00000000" w:usb1="00000000" w:usb2="00000000" w:usb3="00000000" w:csb0="00000011" w:csb1="00000000"/>
  </w:font>
  <w:font w:name="Humnst777 Cn BT">
    <w:altName w:val="Segoe Print"/>
    <w:panose1 w:val="020B0506030504020204"/>
    <w:charset w:val="00"/>
    <w:family w:val="auto"/>
    <w:pitch w:val="default"/>
    <w:sig w:usb0="00000000" w:usb1="00000000" w:usb2="00000000" w:usb3="00000000" w:csb0="00000011" w:csb1="00000000"/>
  </w:font>
  <w:font w:name="Humnst777 Lt BT">
    <w:altName w:val="Segoe Print"/>
    <w:panose1 w:val="020B0402030504020204"/>
    <w:charset w:val="00"/>
    <w:family w:val="auto"/>
    <w:pitch w:val="default"/>
    <w:sig w:usb0="00000000" w:usb1="00000000" w:usb2="00000000" w:usb3="00000000" w:csb0="0000001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aufmann BT">
    <w:altName w:val="Mongolian Baiti"/>
    <w:panose1 w:val="03080502030307080303"/>
    <w:charset w:val="00"/>
    <w:family w:val="auto"/>
    <w:pitch w:val="default"/>
    <w:sig w:usb0="00000000" w:usb1="00000000" w:usb2="00000000" w:usb3="00000000" w:csb0="0000001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Humnst777 BT">
    <w:altName w:val="Segoe Print"/>
    <w:panose1 w:val="020B0603030504020204"/>
    <w:charset w:val="00"/>
    <w:family w:val="auto"/>
    <w:pitch w:val="default"/>
    <w:sig w:usb0="00000000" w:usb1="00000000" w:usb2="00000000" w:usb3="00000000" w:csb0="0000001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★日文毛笔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★風雲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简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7A8E"/>
    <w:multiLevelType w:val="singleLevel"/>
    <w:tmpl w:val="59A67A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DE0B99"/>
    <w:multiLevelType w:val="singleLevel"/>
    <w:tmpl w:val="59DE0B9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E088C3"/>
    <w:multiLevelType w:val="singleLevel"/>
    <w:tmpl w:val="59E088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E08935"/>
    <w:multiLevelType w:val="multilevel"/>
    <w:tmpl w:val="59E08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9176B"/>
    <w:rsid w:val="02CD5002"/>
    <w:rsid w:val="05762CCD"/>
    <w:rsid w:val="0AA966C0"/>
    <w:rsid w:val="0ADC4C32"/>
    <w:rsid w:val="0CD82CA3"/>
    <w:rsid w:val="0FAB5FC4"/>
    <w:rsid w:val="130E0538"/>
    <w:rsid w:val="15924111"/>
    <w:rsid w:val="163C09BB"/>
    <w:rsid w:val="18E01705"/>
    <w:rsid w:val="193C38F7"/>
    <w:rsid w:val="1F042814"/>
    <w:rsid w:val="257F266E"/>
    <w:rsid w:val="264914E1"/>
    <w:rsid w:val="267A3C2D"/>
    <w:rsid w:val="392355CD"/>
    <w:rsid w:val="3C034A02"/>
    <w:rsid w:val="3C980C59"/>
    <w:rsid w:val="3D1C0A12"/>
    <w:rsid w:val="3E5F2C4A"/>
    <w:rsid w:val="473B6175"/>
    <w:rsid w:val="47B61585"/>
    <w:rsid w:val="530C27D0"/>
    <w:rsid w:val="54313630"/>
    <w:rsid w:val="59330D43"/>
    <w:rsid w:val="59D63173"/>
    <w:rsid w:val="5D887155"/>
    <w:rsid w:val="5FC0011C"/>
    <w:rsid w:val="6219176B"/>
    <w:rsid w:val="6AFA0E92"/>
    <w:rsid w:val="6B841582"/>
    <w:rsid w:val="6DCB3E97"/>
    <w:rsid w:val="706B5491"/>
    <w:rsid w:val="77FE4BE8"/>
    <w:rsid w:val="790D4C64"/>
    <w:rsid w:val="79E9127F"/>
    <w:rsid w:val="7FBE5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6890;&#29992;&#31616;&#21382;&#12305;&#20010;&#24615;&#21807;&#32654;&#21830;&#21153;&#31616;&#21382;&#36890;&#29992;&#27169;&#26495;GSH8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【通用简历】个性唯美商务简历通用模板GSH89.docx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2017-08-31T02:20:00Z</dcterms:created>
  <dc:creator>Dell</dc:creator>
  <cp:lastModifiedBy>Administrator</cp:lastModifiedBy>
  <dcterms:modified xsi:type="dcterms:W3CDTF">2018-03-04T12:23:32Z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